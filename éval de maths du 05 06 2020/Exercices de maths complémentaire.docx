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D796" w14:textId="77777777" w:rsidR="006705F3" w:rsidRDefault="006705F3"/>
    <w:p w14:paraId="2B8548AB" w14:textId="77111325" w:rsidR="00DE0ED7" w:rsidRPr="00D53DA7" w:rsidRDefault="00431A08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F417C492FE2B4325AF6984803969B084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030BA7">
            <w:rPr>
              <w:u w:val="single"/>
            </w:rPr>
            <w:t>Mathématiques</w:t>
          </w:r>
        </w:sdtContent>
      </w:sdt>
    </w:p>
    <w:p w14:paraId="3341A449" w14:textId="0BF01CB0" w:rsidR="008E776B" w:rsidRDefault="00431A08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212129A561584B3F843B40ED3FAC7A96"/>
          </w:placeholder>
        </w:sdtPr>
        <w:sdtEndPr/>
        <w:sdtContent>
          <w:r w:rsidR="00030BA7">
            <w:rPr>
              <w:u w:val="single"/>
            </w:rPr>
            <w:t>Exercice complémentaire de mathématiques</w:t>
          </w:r>
        </w:sdtContent>
      </w:sdt>
    </w:p>
    <w:p w14:paraId="78484807" w14:textId="2EA3FD17" w:rsidR="008E776B" w:rsidRDefault="00030BA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3D94B" wp14:editId="0EFD8355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A25B0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3D94B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6DFA25B0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23F9A5" wp14:editId="2565F307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49196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22F213D7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3BEFEBC2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7E344458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3F9A5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71249196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22F213D7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3BEFEBC2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7E344458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2241" wp14:editId="4681328E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904B7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D2241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3F5904B7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080027A3" w14:textId="77777777" w:rsidR="008E776B" w:rsidRDefault="008E776B"/>
    <w:p w14:paraId="08FD4BB2" w14:textId="77777777" w:rsidR="008E776B" w:rsidRDefault="008E776B"/>
    <w:p w14:paraId="784D96F8" w14:textId="77777777" w:rsidR="008E776B" w:rsidRDefault="008E776B"/>
    <w:p w14:paraId="53A5A7D8" w14:textId="3C504876" w:rsidR="008E776B" w:rsidRDefault="008E776B"/>
    <w:p w14:paraId="03640ED5" w14:textId="748F1DCB" w:rsidR="00770F7D" w:rsidRDefault="00AA06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6F806" wp14:editId="74B3255B">
                <wp:simplePos x="0" y="0"/>
                <wp:positionH relativeFrom="column">
                  <wp:posOffset>2045286</wp:posOffset>
                </wp:positionH>
                <wp:positionV relativeFrom="paragraph">
                  <wp:posOffset>2414155</wp:posOffset>
                </wp:positionV>
                <wp:extent cx="266568" cy="510333"/>
                <wp:effectExtent l="0" t="0" r="0" b="44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68" cy="51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FB4AA" w14:textId="084BF431" w:rsidR="00AA0670" w:rsidRPr="00AA0670" w:rsidRDefault="00AA067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0670">
                              <w:rPr>
                                <w:b/>
                                <w:bCs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F806" id="_x0000_t202" coordsize="21600,21600" o:spt="202" path="m,l,21600r21600,l21600,xe">
                <v:stroke joinstyle="miter"/>
                <v:path gradientshapeok="t" o:connecttype="rect"/>
              </v:shapetype>
              <v:shape id="Zone de texte 29" o:spid="_x0000_s1029" type="#_x0000_t202" style="position:absolute;left:0;text-align:left;margin-left:161.05pt;margin-top:190.1pt;width:21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" filled="f" stroked="f" strokeweight=".5pt">
                <v:textbox>
                  <w:txbxContent>
                    <w:p w14:paraId="0C5FB4AA" w14:textId="084BF431" w:rsidR="00AA0670" w:rsidRPr="00AA0670" w:rsidRDefault="00AA0670">
                      <w:pPr>
                        <w:rPr>
                          <w:b/>
                          <w:bCs/>
                        </w:rPr>
                      </w:pPr>
                      <w:r w:rsidRPr="00AA0670">
                        <w:rPr>
                          <w:b/>
                          <w:bCs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57F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36AB6" wp14:editId="5BF85E12">
                <wp:simplePos x="0" y="0"/>
                <wp:positionH relativeFrom="column">
                  <wp:posOffset>1997471</wp:posOffset>
                </wp:positionH>
                <wp:positionV relativeFrom="paragraph">
                  <wp:posOffset>323471</wp:posOffset>
                </wp:positionV>
                <wp:extent cx="593767" cy="397823"/>
                <wp:effectExtent l="0" t="0" r="0" b="25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7" cy="397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FF7C2" w14:textId="07DF7388" w:rsidR="00A57F3B" w:rsidRPr="00AA0670" w:rsidRDefault="00A57F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0670">
                              <w:rPr>
                                <w:b/>
                                <w:bCs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36AB6" id="Zone de texte 28" o:spid="_x0000_s1030" type="#_x0000_t202" style="position:absolute;left:0;text-align:left;margin-left:157.3pt;margin-top:25.45pt;width:46.75pt;height:3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" filled="f" stroked="f" strokeweight=".5pt">
                <v:textbox>
                  <w:txbxContent>
                    <w:p w14:paraId="7A0FF7C2" w14:textId="07DF7388" w:rsidR="00A57F3B" w:rsidRPr="00AA0670" w:rsidRDefault="00A57F3B">
                      <w:pPr>
                        <w:rPr>
                          <w:b/>
                          <w:bCs/>
                        </w:rPr>
                      </w:pPr>
                      <w:r w:rsidRPr="00AA0670">
                        <w:rPr>
                          <w:b/>
                          <w:bCs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57F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8E81F" wp14:editId="4E140CCC">
                <wp:simplePos x="0" y="0"/>
                <wp:positionH relativeFrom="column">
                  <wp:posOffset>3683553</wp:posOffset>
                </wp:positionH>
                <wp:positionV relativeFrom="paragraph">
                  <wp:posOffset>115405</wp:posOffset>
                </wp:positionV>
                <wp:extent cx="682163" cy="379095"/>
                <wp:effectExtent l="0" t="0" r="0" b="19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63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09F16" w14:textId="21E4E6CB" w:rsidR="00CA4EB5" w:rsidRPr="000E441E" w:rsidRDefault="00A57F3B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E81F" id="Zone de texte 7" o:spid="_x0000_s1031" type="#_x0000_t202" style="position:absolute;left:0;text-align:left;margin-left:290.05pt;margin-top:9.1pt;width:53.7pt;height: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" filled="f" stroked="f" strokeweight=".5pt">
                <v:textbox>
                  <w:txbxContent>
                    <w:p w14:paraId="36509F16" w14:textId="21E4E6CB" w:rsidR="00CA4EB5" w:rsidRPr="000E441E" w:rsidRDefault="00A57F3B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VPP</w:t>
                      </w:r>
                    </w:p>
                  </w:txbxContent>
                </v:textbox>
              </v:shape>
            </w:pict>
          </mc:Fallback>
        </mc:AlternateContent>
      </w:r>
      <w:r w:rsidR="00A57F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A5EE4" wp14:editId="38E2C9C2">
                <wp:simplePos x="0" y="0"/>
                <wp:positionH relativeFrom="column">
                  <wp:posOffset>3665220</wp:posOffset>
                </wp:positionH>
                <wp:positionV relativeFrom="paragraph">
                  <wp:posOffset>2610007</wp:posOffset>
                </wp:positionV>
                <wp:extent cx="575616" cy="421005"/>
                <wp:effectExtent l="0" t="0" r="15240" b="171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16" cy="4210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9F96AF" w14:textId="0C95B2F1" w:rsidR="00A7706C" w:rsidRPr="000E441E" w:rsidRDefault="00A57F3B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5EE4" id="Zone de texte 9" o:spid="_x0000_s1032" type="#_x0000_t202" style="position:absolute;left:0;text-align:left;margin-left:288.6pt;margin-top:205.5pt;width:45.3pt;height:3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" filled="f" strokecolor="white [3212]" strokeweight=".5pt">
                <v:textbox>
                  <w:txbxContent>
                    <w:p w14:paraId="7B9F96AF" w14:textId="0C95B2F1" w:rsidR="00A7706C" w:rsidRPr="000E441E" w:rsidRDefault="00A57F3B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VPN</w:t>
                      </w:r>
                    </w:p>
                  </w:txbxContent>
                </v:textbox>
              </v:shape>
            </w:pict>
          </mc:Fallback>
        </mc:AlternateContent>
      </w:r>
      <w:r w:rsidR="007419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5CE20" wp14:editId="16054DB3">
                <wp:simplePos x="0" y="0"/>
                <wp:positionH relativeFrom="column">
                  <wp:posOffset>3957212</wp:posOffset>
                </wp:positionH>
                <wp:positionV relativeFrom="paragraph">
                  <wp:posOffset>3156361</wp:posOffset>
                </wp:positionV>
                <wp:extent cx="1615044" cy="83095"/>
                <wp:effectExtent l="0" t="0" r="23495" b="317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044" cy="830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CB459" id="Connecteur droit 2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pt,248.55pt" to="438.7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" strokecolor="#94b64e [3046]" strokeweight="1.5pt"/>
            </w:pict>
          </mc:Fallback>
        </mc:AlternateContent>
      </w:r>
      <w:r w:rsidR="00741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51ADB" wp14:editId="6482765C">
                <wp:simplePos x="0" y="0"/>
                <wp:positionH relativeFrom="column">
                  <wp:posOffset>5489130</wp:posOffset>
                </wp:positionH>
                <wp:positionV relativeFrom="paragraph">
                  <wp:posOffset>389412</wp:posOffset>
                </wp:positionV>
                <wp:extent cx="1033145" cy="3010304"/>
                <wp:effectExtent l="0" t="0" r="14605" b="19050"/>
                <wp:wrapNone/>
                <wp:docPr id="16" name="Parenthèse ferm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010304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D873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16" o:spid="_x0000_s1026" type="#_x0000_t86" style="position:absolute;margin-left:432.2pt;margin-top:30.65pt;width:81.35pt;height:237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" adj="0" strokecolor="#4579b8 [3044]" strokeweight="1.5pt"/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A091AF" wp14:editId="7C03994F">
                <wp:simplePos x="0" y="0"/>
                <wp:positionH relativeFrom="column">
                  <wp:posOffset>5501005</wp:posOffset>
                </wp:positionH>
                <wp:positionV relativeFrom="paragraph">
                  <wp:posOffset>3126674</wp:posOffset>
                </wp:positionV>
                <wp:extent cx="11875" cy="397510"/>
                <wp:effectExtent l="57150" t="0" r="64770" b="5969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975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A8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433.15pt;margin-top:246.2pt;width:.95pt;height:3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" strokecolor="#bc4542 [3045]" strokeweight="1.5pt">
                <v:stroke endarrow="block"/>
              </v:shape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066C5D" wp14:editId="311D6F80">
                <wp:simplePos x="0" y="0"/>
                <wp:positionH relativeFrom="column">
                  <wp:posOffset>3969088</wp:posOffset>
                </wp:positionH>
                <wp:positionV relativeFrom="paragraph">
                  <wp:posOffset>3126674</wp:posOffset>
                </wp:positionV>
                <wp:extent cx="0" cy="397823"/>
                <wp:effectExtent l="76200" t="0" r="57150" b="5969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82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BDFE" id="Connecteur droit avec flèche 25" o:spid="_x0000_s1026" type="#_x0000_t32" style="position:absolute;margin-left:312.55pt;margin-top:246.2pt;width:0;height:3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" strokecolor="#94b64e [3046]" strokeweight="1.5pt">
                <v:stroke endarrow="block"/>
              </v:shape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EA537" wp14:editId="514B4875">
                <wp:simplePos x="0" y="0"/>
                <wp:positionH relativeFrom="column">
                  <wp:posOffset>2449047</wp:posOffset>
                </wp:positionH>
                <wp:positionV relativeFrom="paragraph">
                  <wp:posOffset>3180113</wp:posOffset>
                </wp:positionV>
                <wp:extent cx="0" cy="267195"/>
                <wp:effectExtent l="76200" t="0" r="57150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9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133A" id="Connecteur droit avec flèche 23" o:spid="_x0000_s1026" type="#_x0000_t32" style="position:absolute;margin-left:192.85pt;margin-top:250.4pt;width:0;height:2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" strokecolor="#795d9b [3047]" strokeweight="1.5pt">
                <v:stroke endarrow="block"/>
              </v:shape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C5B618" wp14:editId="50278ADE">
                <wp:simplePos x="0" y="0"/>
                <wp:positionH relativeFrom="column">
                  <wp:posOffset>2443108</wp:posOffset>
                </wp:positionH>
                <wp:positionV relativeFrom="paragraph">
                  <wp:posOffset>3203863</wp:posOffset>
                </wp:positionV>
                <wp:extent cx="3093522" cy="112502"/>
                <wp:effectExtent l="0" t="0" r="12065" b="2095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522" cy="1125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79C53" id="Connecteur droit 2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252.25pt" to="435.95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" strokecolor="#795d9b [3047]" strokeweight="1.5pt"/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EC744" wp14:editId="180742BD">
                <wp:simplePos x="0" y="0"/>
                <wp:positionH relativeFrom="column">
                  <wp:posOffset>418366</wp:posOffset>
                </wp:positionH>
                <wp:positionV relativeFrom="paragraph">
                  <wp:posOffset>3269178</wp:posOffset>
                </wp:positionV>
                <wp:extent cx="0" cy="154379"/>
                <wp:effectExtent l="76200" t="0" r="57150" b="5524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88C99" id="Connecteur droit avec flèche 21" o:spid="_x0000_s1026" type="#_x0000_t32" style="position:absolute;margin-left:32.95pt;margin-top:257.4pt;width:0;height:1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E8E33" wp14:editId="69980933">
                <wp:simplePos x="0" y="0"/>
                <wp:positionH relativeFrom="column">
                  <wp:posOffset>5483192</wp:posOffset>
                </wp:positionH>
                <wp:positionV relativeFrom="paragraph">
                  <wp:posOffset>1850076</wp:posOffset>
                </wp:positionV>
                <wp:extent cx="895985" cy="1389413"/>
                <wp:effectExtent l="0" t="0" r="18415" b="20320"/>
                <wp:wrapNone/>
                <wp:docPr id="18" name="Parenthèse ferm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389413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D172" id="Parenthèse fermante 18" o:spid="_x0000_s1026" type="#_x0000_t86" style="position:absolute;margin-left:431.75pt;margin-top:145.7pt;width:70.55pt;height:10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" adj="0" strokecolor="#94b64e [3046]" strokeweight="1.5pt"/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54573" wp14:editId="08A5E0BE">
                <wp:simplePos x="0" y="0"/>
                <wp:positionH relativeFrom="column">
                  <wp:posOffset>5501005</wp:posOffset>
                </wp:positionH>
                <wp:positionV relativeFrom="paragraph">
                  <wp:posOffset>1090055</wp:posOffset>
                </wp:positionV>
                <wp:extent cx="949960" cy="2226623"/>
                <wp:effectExtent l="0" t="0" r="21590" b="21590"/>
                <wp:wrapNone/>
                <wp:docPr id="17" name="Parenthèse ferman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226623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9964" id="Parenthèse fermante 17" o:spid="_x0000_s1026" type="#_x0000_t86" style="position:absolute;margin-left:433.15pt;margin-top:85.85pt;width:74.8pt;height:17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" adj="0" strokecolor="#795d9b [3047]" strokeweight="1.5pt"/>
            </w:pict>
          </mc:Fallback>
        </mc:AlternateContent>
      </w:r>
      <w:r w:rsidR="006155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A4DF68" wp14:editId="5EAB8C1F">
                <wp:simplePos x="0" y="0"/>
                <wp:positionH relativeFrom="column">
                  <wp:posOffset>5489130</wp:posOffset>
                </wp:positionH>
                <wp:positionV relativeFrom="paragraph">
                  <wp:posOffset>2728851</wp:posOffset>
                </wp:positionV>
                <wp:extent cx="730250" cy="415636"/>
                <wp:effectExtent l="0" t="0" r="12700" b="22860"/>
                <wp:wrapNone/>
                <wp:docPr id="19" name="Parenthèse ferm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15636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780" id="Parenthèse fermante 19" o:spid="_x0000_s1026" type="#_x0000_t86" style="position:absolute;margin-left:432.2pt;margin-top:214.85pt;width:57.5pt;height:3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" adj="0" strokecolor="#bc4542 [3045]" strokeweight="1.5pt"/>
            </w:pict>
          </mc:Fallback>
        </mc:AlternateContent>
      </w:r>
      <w:r w:rsidR="00A770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753AE" wp14:editId="762B7CD1">
                <wp:simplePos x="0" y="0"/>
                <wp:positionH relativeFrom="column">
                  <wp:posOffset>168984</wp:posOffset>
                </wp:positionH>
                <wp:positionV relativeFrom="paragraph">
                  <wp:posOffset>1891640</wp:posOffset>
                </wp:positionV>
                <wp:extent cx="284406" cy="439387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6" cy="439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E77F4" w14:textId="39047021" w:rsidR="00A7706C" w:rsidRPr="000E441E" w:rsidRDefault="00A7706C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E441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53AE" id="Zone de texte 11" o:spid="_x0000_s1033" type="#_x0000_t202" style="position:absolute;left:0;text-align:left;margin-left:13.3pt;margin-top:148.95pt;width:22.4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" filled="f" stroked="f" strokeweight=".5pt">
                <v:textbox>
                  <w:txbxContent>
                    <w:p w14:paraId="797E77F4" w14:textId="39047021" w:rsidR="00A7706C" w:rsidRPr="000E441E" w:rsidRDefault="00A7706C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E441E">
                        <w:rPr>
                          <w:b/>
                          <w:bCs/>
                          <w:sz w:val="28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770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6E403" wp14:editId="0690E7AC">
                <wp:simplePos x="0" y="0"/>
                <wp:positionH relativeFrom="column">
                  <wp:posOffset>73981</wp:posOffset>
                </wp:positionH>
                <wp:positionV relativeFrom="paragraph">
                  <wp:posOffset>864425</wp:posOffset>
                </wp:positionV>
                <wp:extent cx="332195" cy="451105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95" cy="451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3EDF4" w14:textId="63040B1B" w:rsidR="00A7706C" w:rsidRPr="000E441E" w:rsidRDefault="00A7706C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E441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E403" id="Zone de texte 10" o:spid="_x0000_s1034" type="#_x0000_t202" style="position:absolute;left:0;text-align:left;margin-left:5.85pt;margin-top:68.05pt;width:26.1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" filled="f" stroked="f" strokeweight=".5pt">
                <v:textbox>
                  <w:txbxContent>
                    <w:p w14:paraId="7E33EDF4" w14:textId="63040B1B" w:rsidR="00A7706C" w:rsidRPr="000E441E" w:rsidRDefault="00A7706C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E441E">
                        <w:rPr>
                          <w:b/>
                          <w:bCs/>
                          <w:sz w:val="28"/>
                          <w:szCs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770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20297" wp14:editId="1EC54E6E">
                <wp:simplePos x="0" y="0"/>
                <wp:positionH relativeFrom="column">
                  <wp:posOffset>2063099</wp:posOffset>
                </wp:positionH>
                <wp:positionV relativeFrom="paragraph">
                  <wp:posOffset>1766948</wp:posOffset>
                </wp:positionV>
                <wp:extent cx="350066" cy="361851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66" cy="361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AE250" w14:textId="539999E2" w:rsidR="00CA4EB5" w:rsidRPr="000E441E" w:rsidRDefault="00A7706C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E441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0297" id="Zone de texte 8" o:spid="_x0000_s1035" type="#_x0000_t202" style="position:absolute;left:0;text-align:left;margin-left:162.45pt;margin-top:139.15pt;width:27.5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" filled="f" stroked="f" strokeweight=".5pt">
                <v:textbox>
                  <w:txbxContent>
                    <w:p w14:paraId="60FAE250" w14:textId="539999E2" w:rsidR="00CA4EB5" w:rsidRPr="000E441E" w:rsidRDefault="00A7706C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E441E">
                        <w:rPr>
                          <w:b/>
                          <w:bCs/>
                          <w:sz w:val="28"/>
                          <w:szCs w:val="2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770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07B1F" wp14:editId="3EC27D33">
                <wp:simplePos x="0" y="0"/>
                <wp:positionH relativeFrom="column">
                  <wp:posOffset>2080912</wp:posOffset>
                </wp:positionH>
                <wp:positionV relativeFrom="paragraph">
                  <wp:posOffset>983179</wp:posOffset>
                </wp:positionV>
                <wp:extent cx="290946" cy="415636"/>
                <wp:effectExtent l="0" t="0" r="1397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6" cy="4156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3611F7" w14:textId="3BAC7B97" w:rsidR="00CA4EB5" w:rsidRPr="000E441E" w:rsidRDefault="00A7706C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E441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7B1F" id="Zone de texte 6" o:spid="_x0000_s1036" type="#_x0000_t202" style="position:absolute;left:0;text-align:left;margin-left:163.85pt;margin-top:77.4pt;width:22.9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" filled="f" strokecolor="white [3212]" strokeweight=".5pt">
                <v:textbox>
                  <w:txbxContent>
                    <w:p w14:paraId="143611F7" w14:textId="3BAC7B97" w:rsidR="00CA4EB5" w:rsidRPr="000E441E" w:rsidRDefault="00A7706C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0E441E">
                        <w:rPr>
                          <w:b/>
                          <w:bCs/>
                          <w:sz w:val="28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F91D65">
        <w:rPr>
          <w:noProof/>
        </w:rPr>
        <w:drawing>
          <wp:inline distT="0" distB="0" distL="0" distR="0" wp14:anchorId="1684E4E4" wp14:editId="47C9BCDF">
            <wp:extent cx="5486400" cy="3200400"/>
            <wp:effectExtent l="38100" t="0" r="3810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E537B46" w14:textId="3724B375" w:rsidR="00622F1F" w:rsidRDefault="00622F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65893" wp14:editId="5DFB7134">
                <wp:simplePos x="0" y="0"/>
                <wp:positionH relativeFrom="margin">
                  <wp:posOffset>-531495</wp:posOffset>
                </wp:positionH>
                <wp:positionV relativeFrom="paragraph">
                  <wp:posOffset>155575</wp:posOffset>
                </wp:positionV>
                <wp:extent cx="1899920" cy="1074420"/>
                <wp:effectExtent l="0" t="0" r="2413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1074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31C7B" w14:textId="68E40949" w:rsidR="00A7706C" w:rsidRDefault="00A7706C">
                            <w:r>
                              <w:t>Le patient est ou a été malade et le test ainsi que l’</w:t>
                            </w:r>
                            <w:r w:rsidR="0061550B">
                              <w:t>hypothèse</w:t>
                            </w:r>
                            <w:r>
                              <w:t xml:space="preserve"> </w:t>
                            </w:r>
                            <w:r w:rsidR="0061550B">
                              <w:t>disent la même chose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5893" id="Zone de texte 12" o:spid="_x0000_s1037" type="#_x0000_t202" style="position:absolute;left:0;text-align:left;margin-left:-41.85pt;margin-top:12.25pt;width:149.6pt;height:8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" fillcolor="#4f81bd [3204]" strokecolor="#243f60 [1604]" strokeweight="2pt">
                <v:textbox>
                  <w:txbxContent>
                    <w:p w14:paraId="24F31C7B" w14:textId="68E40949" w:rsidR="00A7706C" w:rsidRDefault="00A7706C">
                      <w:r>
                        <w:t>Le patient est ou a été malade et le test ainsi que l’</w:t>
                      </w:r>
                      <w:r w:rsidR="0061550B">
                        <w:t>hypothèse</w:t>
                      </w:r>
                      <w:r>
                        <w:t xml:space="preserve"> </w:t>
                      </w:r>
                      <w:r w:rsidR="0061550B">
                        <w:t>disent la même chose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7F4071" wp14:editId="76EC3007">
                <wp:simplePos x="0" y="0"/>
                <wp:positionH relativeFrom="column">
                  <wp:posOffset>1457325</wp:posOffset>
                </wp:positionH>
                <wp:positionV relativeFrom="paragraph">
                  <wp:posOffset>155575</wp:posOffset>
                </wp:positionV>
                <wp:extent cx="1715135" cy="1169035"/>
                <wp:effectExtent l="0" t="0" r="18415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1169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AB024" w14:textId="521FF66F" w:rsidR="00A7706C" w:rsidRDefault="00A7706C">
                            <w:r>
                              <w:t>Le patient n’est et n’as pas été pas malade mais le test a été positif</w:t>
                            </w:r>
                            <w:r w:rsidR="0061550B">
                              <w:t xml:space="preserve"> et l’hypothèse dit qu’il n’est pas malade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4071" id="Zone de texte 13" o:spid="_x0000_s1038" type="#_x0000_t202" style="position:absolute;left:0;text-align:left;margin-left:114.75pt;margin-top:12.25pt;width:135.05pt;height:9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" fillcolor="#8064a2 [3207]" strokecolor="#3f3151 [1607]" strokeweight="2pt">
                <v:textbox>
                  <w:txbxContent>
                    <w:p w14:paraId="158AB024" w14:textId="521FF66F" w:rsidR="00A7706C" w:rsidRDefault="00A7706C">
                      <w:r>
                        <w:t>Le patient n’est et n’as pas été pas malade mais le test a été positif</w:t>
                      </w:r>
                      <w:r w:rsidR="0061550B">
                        <w:t xml:space="preserve"> et l’hypothèse dit qu’il n’est pas malade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4962A" wp14:editId="2FD76FE3">
                <wp:simplePos x="0" y="0"/>
                <wp:positionH relativeFrom="column">
                  <wp:posOffset>3196590</wp:posOffset>
                </wp:positionH>
                <wp:positionV relativeFrom="paragraph">
                  <wp:posOffset>220980</wp:posOffset>
                </wp:positionV>
                <wp:extent cx="1727200" cy="1092200"/>
                <wp:effectExtent l="0" t="0" r="2540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092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E8C4E" w14:textId="1BFC0C4C" w:rsidR="00A7706C" w:rsidRDefault="00A7706C">
                            <w:r>
                              <w:t>Le test a affirmé que le patient n’est ou n’était pas malade mais l’hypothèse dit le contraire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962A" id="Zone de texte 14" o:spid="_x0000_s1039" type="#_x0000_t202" style="position:absolute;left:0;text-align:left;margin-left:251.7pt;margin-top:17.4pt;width:136pt;height:8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" fillcolor="#9bbb59 [3206]" strokecolor="#4e6128 [1606]" strokeweight="2pt">
                <v:textbox>
                  <w:txbxContent>
                    <w:p w14:paraId="267E8C4E" w14:textId="1BFC0C4C" w:rsidR="00A7706C" w:rsidRDefault="00A7706C">
                      <w:r>
                        <w:t>Le test a affirmé que le patient n’est ou n’était pas malade mais l’hypothèse dit le contraire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FAFC1" wp14:editId="31088B5E">
                <wp:simplePos x="0" y="0"/>
                <wp:positionH relativeFrom="column">
                  <wp:posOffset>405765</wp:posOffset>
                </wp:positionH>
                <wp:positionV relativeFrom="paragraph">
                  <wp:posOffset>13335</wp:posOffset>
                </wp:positionV>
                <wp:extent cx="5147945" cy="118110"/>
                <wp:effectExtent l="0" t="0" r="14605" b="342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7945" cy="1181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8D11B" id="Connecteur droit 20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.05pt" to="43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" strokecolor="#4579b8 [304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298A4B" wp14:editId="77487049">
                <wp:simplePos x="0" y="0"/>
                <wp:positionH relativeFrom="margin">
                  <wp:posOffset>4954270</wp:posOffset>
                </wp:positionH>
                <wp:positionV relativeFrom="paragraph">
                  <wp:posOffset>232633</wp:posOffset>
                </wp:positionV>
                <wp:extent cx="1609090" cy="1091565"/>
                <wp:effectExtent l="0" t="0" r="10160" b="1333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0915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E0AC" w14:textId="50370848" w:rsidR="00A7706C" w:rsidRDefault="00A7706C">
                            <w:r>
                              <w:t xml:space="preserve">Le test a affirmé que le patient n’est ou n’était pas malade mais l’hypothèse dit le </w:t>
                            </w:r>
                            <w:r>
                              <w:t>la même chose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8A4B" id="Zone de texte 15" o:spid="_x0000_s1040" type="#_x0000_t202" style="position:absolute;left:0;text-align:left;margin-left:390.1pt;margin-top:18.3pt;width:126.7pt;height:85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" fillcolor="#c0504d [3205]" strokecolor="#622423 [1605]" strokeweight="2pt">
                <v:textbox>
                  <w:txbxContent>
                    <w:p w14:paraId="3AC4E0AC" w14:textId="50370848" w:rsidR="00A7706C" w:rsidRDefault="00A7706C">
                      <w:r>
                        <w:t xml:space="preserve">Le test a affirmé que le patient n’est ou n’était pas malade mais l’hypothèse dit le </w:t>
                      </w:r>
                      <w:r>
                        <w:t>la même chose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8B4314" w14:textId="0E33D442" w:rsidR="00622F1F" w:rsidRDefault="00622F1F"/>
    <w:p w14:paraId="31A2E1C5" w14:textId="56A0FD3D" w:rsidR="00622F1F" w:rsidRDefault="00622F1F"/>
    <w:p w14:paraId="59C328A9" w14:textId="23616949" w:rsidR="00622F1F" w:rsidRDefault="00622F1F"/>
    <w:p w14:paraId="611AEDE4" w14:textId="1232D10E" w:rsidR="00CA4EB5" w:rsidRDefault="00CA4EB5"/>
    <w:p w14:paraId="428AAE8C" w14:textId="5D23EDEA" w:rsidR="00622F1F" w:rsidRDefault="00622F1F"/>
    <w:p w14:paraId="466B1741" w14:textId="038F93DB" w:rsidR="00C92E6B" w:rsidRDefault="00C92E6B">
      <w:r>
        <w:t>Exercice 1 :</w:t>
      </w:r>
    </w:p>
    <w:p w14:paraId="3627F5B3" w14:textId="77777777" w:rsidR="00C92E6B" w:rsidRDefault="00C92E6B"/>
    <w:p w14:paraId="7539F3F0" w14:textId="47127421" w:rsidR="00622F1F" w:rsidRDefault="00EF5C92">
      <w:r>
        <w:t>1)</w:t>
      </w:r>
    </w:p>
    <w:p w14:paraId="29FDE0EB" w14:textId="43C8898D" w:rsidR="00EF5C92" w:rsidRDefault="00EF5C92">
      <w:r>
        <w:t>x=0,05</w:t>
      </w:r>
    </w:p>
    <w:p w14:paraId="07AD1E76" w14:textId="032B4FE3" w:rsidR="00EF5C92" w:rsidRDefault="00EF5C92">
      <w:r>
        <w:t>f(0,05)=</w:t>
      </w:r>
      <w:r>
        <w:fldChar w:fldCharType="begin"/>
      </w:r>
      <w:r>
        <w:instrText xml:space="preserve"> EQ \s\do2(\f(45*0,05;44*0,05+1))</w:instrText>
      </w:r>
      <w:r>
        <w:fldChar w:fldCharType="end"/>
      </w:r>
      <w:r>
        <w:t>=0,70</w:t>
      </w:r>
    </w:p>
    <w:p w14:paraId="2FA45BA8" w14:textId="11FB601B" w:rsidR="00EF5C92" w:rsidRDefault="00EF5C92">
      <w:r>
        <w:lastRenderedPageBreak/>
        <w:t>La probabilité conditionnelle que la per</w:t>
      </w:r>
      <w:r w:rsidR="009C591C">
        <w:t>sonne ait produit des anticorps sachant que le résultat du test est positif est 0,70.</w:t>
      </w:r>
    </w:p>
    <w:p w14:paraId="73A2A19B" w14:textId="411EA12F" w:rsidR="009C591C" w:rsidRDefault="009C591C"/>
    <w:p w14:paraId="4F1A54E0" w14:textId="7126628C" w:rsidR="009C591C" w:rsidRDefault="00EC6651">
      <w:r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4"/>
        <w:gridCol w:w="824"/>
        <w:gridCol w:w="824"/>
        <w:gridCol w:w="824"/>
        <w:gridCol w:w="825"/>
        <w:gridCol w:w="825"/>
      </w:tblGrid>
      <w:tr w:rsidR="00EC6651" w14:paraId="183A1DB0" w14:textId="77777777" w:rsidTr="00EC6651">
        <w:tc>
          <w:tcPr>
            <w:tcW w:w="823" w:type="dxa"/>
          </w:tcPr>
          <w:p w14:paraId="0306D861" w14:textId="5407DF1B" w:rsidR="00EC6651" w:rsidRDefault="00EC6651">
            <w:r>
              <w:t>x</w:t>
            </w:r>
          </w:p>
        </w:tc>
        <w:tc>
          <w:tcPr>
            <w:tcW w:w="823" w:type="dxa"/>
          </w:tcPr>
          <w:p w14:paraId="5FFC1358" w14:textId="7AFE5B42" w:rsidR="00EC6651" w:rsidRDefault="00EC6651">
            <w:r>
              <w:t>0,02</w:t>
            </w:r>
          </w:p>
        </w:tc>
        <w:tc>
          <w:tcPr>
            <w:tcW w:w="823" w:type="dxa"/>
          </w:tcPr>
          <w:p w14:paraId="38A7ADD2" w14:textId="68A30DE5" w:rsidR="00EC6651" w:rsidRDefault="00EC6651">
            <w:r>
              <w:t>0,04</w:t>
            </w:r>
          </w:p>
        </w:tc>
        <w:tc>
          <w:tcPr>
            <w:tcW w:w="823" w:type="dxa"/>
          </w:tcPr>
          <w:p w14:paraId="13C42E0E" w14:textId="6E62D1E0" w:rsidR="00EC6651" w:rsidRDefault="00EC6651">
            <w:r>
              <w:t>0,06</w:t>
            </w:r>
          </w:p>
        </w:tc>
        <w:tc>
          <w:tcPr>
            <w:tcW w:w="824" w:type="dxa"/>
          </w:tcPr>
          <w:p w14:paraId="6827949E" w14:textId="1565EC12" w:rsidR="00EC6651" w:rsidRDefault="00EC6651">
            <w:r>
              <w:t>0,08</w:t>
            </w:r>
          </w:p>
        </w:tc>
        <w:tc>
          <w:tcPr>
            <w:tcW w:w="824" w:type="dxa"/>
          </w:tcPr>
          <w:p w14:paraId="517D60D1" w14:textId="1206E9F4" w:rsidR="00EC6651" w:rsidRDefault="00EC6651">
            <w:r>
              <w:t>0,10</w:t>
            </w:r>
          </w:p>
        </w:tc>
        <w:tc>
          <w:tcPr>
            <w:tcW w:w="824" w:type="dxa"/>
          </w:tcPr>
          <w:p w14:paraId="51F80F96" w14:textId="45F6F460" w:rsidR="00EC6651" w:rsidRDefault="00EC6651">
            <w:r>
              <w:t>0,12</w:t>
            </w:r>
          </w:p>
        </w:tc>
        <w:tc>
          <w:tcPr>
            <w:tcW w:w="824" w:type="dxa"/>
          </w:tcPr>
          <w:p w14:paraId="347AC948" w14:textId="046C6BED" w:rsidR="00EC6651" w:rsidRDefault="00EC6651">
            <w:r>
              <w:t>0,14</w:t>
            </w:r>
          </w:p>
        </w:tc>
        <w:tc>
          <w:tcPr>
            <w:tcW w:w="824" w:type="dxa"/>
          </w:tcPr>
          <w:p w14:paraId="65889630" w14:textId="5A5C7359" w:rsidR="00EC6651" w:rsidRDefault="00EC6651">
            <w:r>
              <w:t>0,16</w:t>
            </w:r>
          </w:p>
        </w:tc>
        <w:tc>
          <w:tcPr>
            <w:tcW w:w="825" w:type="dxa"/>
          </w:tcPr>
          <w:p w14:paraId="43F690C5" w14:textId="1C41627C" w:rsidR="00EC6651" w:rsidRDefault="00EC6651">
            <w:r>
              <w:t>0,18</w:t>
            </w:r>
          </w:p>
        </w:tc>
        <w:tc>
          <w:tcPr>
            <w:tcW w:w="825" w:type="dxa"/>
          </w:tcPr>
          <w:p w14:paraId="651CAD88" w14:textId="5634CCF0" w:rsidR="00EC6651" w:rsidRDefault="00EC6651">
            <w:r>
              <w:t>0,20</w:t>
            </w:r>
          </w:p>
        </w:tc>
      </w:tr>
      <w:tr w:rsidR="00EC6651" w14:paraId="0C0CC397" w14:textId="77777777" w:rsidTr="00EC6651">
        <w:tc>
          <w:tcPr>
            <w:tcW w:w="823" w:type="dxa"/>
          </w:tcPr>
          <w:p w14:paraId="0891B644" w14:textId="42CF2604" w:rsidR="00EC6651" w:rsidRDefault="00EC6651">
            <w:r>
              <w:t>f(x)</w:t>
            </w:r>
          </w:p>
        </w:tc>
        <w:tc>
          <w:tcPr>
            <w:tcW w:w="823" w:type="dxa"/>
          </w:tcPr>
          <w:p w14:paraId="74D7D31C" w14:textId="64F4AE22" w:rsidR="00EC6651" w:rsidRDefault="00EC6651">
            <w:r>
              <w:t>0,479</w:t>
            </w:r>
          </w:p>
        </w:tc>
        <w:tc>
          <w:tcPr>
            <w:tcW w:w="823" w:type="dxa"/>
          </w:tcPr>
          <w:p w14:paraId="590A1390" w14:textId="0773CD17" w:rsidR="00EC6651" w:rsidRDefault="00AB45D1">
            <w:r>
              <w:t>0,652</w:t>
            </w:r>
          </w:p>
        </w:tc>
        <w:tc>
          <w:tcPr>
            <w:tcW w:w="823" w:type="dxa"/>
          </w:tcPr>
          <w:p w14:paraId="729D5260" w14:textId="581BE54B" w:rsidR="00EC6651" w:rsidRDefault="00AB45D1">
            <w:r>
              <w:t>0,742</w:t>
            </w:r>
          </w:p>
        </w:tc>
        <w:tc>
          <w:tcPr>
            <w:tcW w:w="824" w:type="dxa"/>
          </w:tcPr>
          <w:p w14:paraId="186E2FA1" w14:textId="0EBA3CFA" w:rsidR="00EC6651" w:rsidRDefault="00AB45D1">
            <w:r>
              <w:t>0,796</w:t>
            </w:r>
          </w:p>
        </w:tc>
        <w:tc>
          <w:tcPr>
            <w:tcW w:w="824" w:type="dxa"/>
          </w:tcPr>
          <w:p w14:paraId="5625E59D" w14:textId="7D5F5477" w:rsidR="00EC6651" w:rsidRDefault="00AB45D1">
            <w:r>
              <w:t>0,833</w:t>
            </w:r>
          </w:p>
        </w:tc>
        <w:tc>
          <w:tcPr>
            <w:tcW w:w="824" w:type="dxa"/>
          </w:tcPr>
          <w:p w14:paraId="06E6A5BC" w14:textId="0C278BD8" w:rsidR="00EC6651" w:rsidRDefault="00AB45D1">
            <w:r>
              <w:t>0,860</w:t>
            </w:r>
          </w:p>
        </w:tc>
        <w:tc>
          <w:tcPr>
            <w:tcW w:w="824" w:type="dxa"/>
          </w:tcPr>
          <w:p w14:paraId="5970CDC6" w14:textId="308B4FCA" w:rsidR="00EC6651" w:rsidRDefault="00AB45D1">
            <w:r>
              <w:t>0,880</w:t>
            </w:r>
          </w:p>
        </w:tc>
        <w:tc>
          <w:tcPr>
            <w:tcW w:w="824" w:type="dxa"/>
          </w:tcPr>
          <w:p w14:paraId="579312C6" w14:textId="77B45C2B" w:rsidR="00EC6651" w:rsidRDefault="00AB45D1">
            <w:r>
              <w:t>0,896</w:t>
            </w:r>
          </w:p>
        </w:tc>
        <w:tc>
          <w:tcPr>
            <w:tcW w:w="825" w:type="dxa"/>
          </w:tcPr>
          <w:p w14:paraId="40441AB5" w14:textId="325022C8" w:rsidR="00EC6651" w:rsidRDefault="00AB45D1">
            <w:r>
              <w:t>0,908</w:t>
            </w:r>
          </w:p>
        </w:tc>
        <w:tc>
          <w:tcPr>
            <w:tcW w:w="825" w:type="dxa"/>
          </w:tcPr>
          <w:p w14:paraId="0FC1775C" w14:textId="6E6A9D7B" w:rsidR="00EC6651" w:rsidRDefault="00AB45D1">
            <w:r>
              <w:t>0,918</w:t>
            </w:r>
          </w:p>
        </w:tc>
      </w:tr>
    </w:tbl>
    <w:p w14:paraId="689F96EF" w14:textId="4EB276C1" w:rsidR="00EC6651" w:rsidRDefault="00EC6651"/>
    <w:p w14:paraId="2F82B14A" w14:textId="04A7733F" w:rsidR="00396658" w:rsidRDefault="00396658">
      <w:r>
        <w:t>3)a)</w:t>
      </w:r>
    </w:p>
    <w:p w14:paraId="26FCE692" w14:textId="22792FEF" w:rsidR="00396658" w:rsidRDefault="00396658">
      <w:r>
        <w:t>Pour tout x</w:t>
      </w:r>
      <w:r>
        <w:rPr>
          <w:rFonts w:ascii="Cambria Math" w:hAnsi="Cambria Math" w:cs="Cambria Math"/>
        </w:rPr>
        <w:t>∈</w:t>
      </w:r>
      <w:r>
        <w:t>[0 ;1],</w:t>
      </w:r>
    </w:p>
    <w:p w14:paraId="1E30B07A" w14:textId="411608D3" w:rsidR="00396658" w:rsidRDefault="00B117E8">
      <w:r>
        <w:t>g</w:t>
      </w:r>
      <w:r w:rsidR="00396658">
        <w:t>(x)=1-f(x)=1-</w:t>
      </w:r>
      <w:r w:rsidR="00396658">
        <w:fldChar w:fldCharType="begin"/>
      </w:r>
      <w:r w:rsidR="00396658">
        <w:instrText xml:space="preserve"> EQ \s\do2(\f(45x;44x+1))</w:instrText>
      </w:r>
      <w:r w:rsidR="00396658">
        <w:fldChar w:fldCharType="end"/>
      </w:r>
    </w:p>
    <w:p w14:paraId="46DCE772" w14:textId="2D2128C9" w:rsidR="00396658" w:rsidRDefault="00B117E8">
      <w:r>
        <w:t>g</w:t>
      </w:r>
      <w:r w:rsidR="00396658">
        <w:t>(x)=</w:t>
      </w:r>
      <w:r w:rsidR="00396658">
        <w:fldChar w:fldCharType="begin"/>
      </w:r>
      <w:r w:rsidR="00396658">
        <w:instrText xml:space="preserve"> EQ \s\do2(\f(44x+1-45x;44x+1))</w:instrText>
      </w:r>
      <w:r w:rsidR="00396658">
        <w:fldChar w:fldCharType="end"/>
      </w:r>
      <w:r w:rsidR="00396658">
        <w:t>=</w:t>
      </w:r>
      <w:r>
        <w:fldChar w:fldCharType="begin"/>
      </w:r>
      <w:r>
        <w:instrText xml:space="preserve"> EQ \s\do2(\f(1-x;44x+1))</w:instrText>
      </w:r>
      <w:r>
        <w:fldChar w:fldCharType="end"/>
      </w:r>
    </w:p>
    <w:p w14:paraId="6C266EF3" w14:textId="197B4881" w:rsidR="00B117E8" w:rsidRDefault="00B117E8"/>
    <w:p w14:paraId="299949D1" w14:textId="5FE9C57A" w:rsidR="00B117E8" w:rsidRDefault="00A926FA">
      <w:r>
        <w:t>b)</w:t>
      </w:r>
    </w:p>
    <w:p w14:paraId="2649CDE9" w14:textId="36C192B8" w:rsidR="00A926FA" w:rsidRDefault="00A926FA">
      <w:r>
        <w:t>g(0,05)=</w:t>
      </w:r>
      <w:r>
        <w:fldChar w:fldCharType="begin"/>
      </w:r>
      <w:r>
        <w:instrText xml:space="preserve"> EQ \s\do2(\f(1-0,05;44*0,05+1))</w:instrText>
      </w:r>
      <w:r>
        <w:fldChar w:fldCharType="end"/>
      </w:r>
      <w:r>
        <w:t>=0,30</w:t>
      </w:r>
    </w:p>
    <w:p w14:paraId="3B2670D7" w14:textId="7EB22E60" w:rsidR="00A926FA" w:rsidRDefault="00A926FA">
      <w:r>
        <w:t>Le taux de faux positifs, c’est-à-dire la proportion de personnes testées positives mais</w:t>
      </w:r>
      <w:r w:rsidR="00FE56B7">
        <w:t xml:space="preserve"> n’ayant pas produit d’anticorps en réponse immunitaire après avoir été infectées par le virus est de 0,30.</w:t>
      </w:r>
    </w:p>
    <w:p w14:paraId="14AA2525" w14:textId="3BBE6992" w:rsidR="00FE56B7" w:rsidRDefault="00FE56B7"/>
    <w:p w14:paraId="12E4E952" w14:textId="79A7CD69" w:rsidR="004B2701" w:rsidRDefault="004B2701">
      <w:r>
        <w:t>4)a)</w:t>
      </w:r>
    </w:p>
    <w:p w14:paraId="35803041" w14:textId="73121B49" w:rsidR="004B2701" w:rsidRDefault="004B2701">
      <w:r>
        <w:t>Pour tout x</w:t>
      </w:r>
      <w:r>
        <w:rPr>
          <w:rFonts w:ascii="Cambria Math" w:hAnsi="Cambria Math" w:cs="Cambria Math"/>
        </w:rPr>
        <w:t>∈</w:t>
      </w:r>
      <w:r>
        <w:t>[0 ;1],</w:t>
      </w:r>
    </w:p>
    <w:p w14:paraId="18ADC040" w14:textId="57DA90B5" w:rsidR="004B2701" w:rsidRDefault="004B2701">
      <w:r>
        <w:t>44x+1&gt;0</w:t>
      </w:r>
    </w:p>
    <w:p w14:paraId="76EE5F52" w14:textId="25DC8DD1" w:rsidR="004B2701" w:rsidRDefault="004B2701">
      <w:r>
        <w:t xml:space="preserve">Donc </w:t>
      </w:r>
      <w:r>
        <w:fldChar w:fldCharType="begin"/>
      </w:r>
      <w:r>
        <w:instrText xml:space="preserve"> EQ \s\do2(\f(1-x;44x+1))</w:instrText>
      </w:r>
      <w:r>
        <w:fldChar w:fldCharType="end"/>
      </w:r>
      <w:r>
        <w:t>≤0,1</w:t>
      </w:r>
    </w:p>
    <w:p w14:paraId="19394320" w14:textId="2B8FE3F8" w:rsidR="004B2701" w:rsidRDefault="004B2701">
      <w:r>
        <w:t>1-x</w:t>
      </w:r>
      <w:r w:rsidR="00A1767B">
        <w:t>≤0,1(44x+1)</w:t>
      </w:r>
    </w:p>
    <w:p w14:paraId="4A295ACA" w14:textId="04AB2142" w:rsidR="00A1767B" w:rsidRDefault="00A1767B">
      <w:r>
        <w:t>1-x≤4,4x+0,1</w:t>
      </w:r>
    </w:p>
    <w:p w14:paraId="34279072" w14:textId="3EF3CFF8" w:rsidR="00A1767B" w:rsidRDefault="00A1767B">
      <w:r>
        <w:t>1-0,1≤4,4x+x</w:t>
      </w:r>
    </w:p>
    <w:p w14:paraId="2A7E3CEE" w14:textId="3A24E5F5" w:rsidR="00A1767B" w:rsidRDefault="00A1767B">
      <w:r>
        <w:t>0,9≤5,4x</w:t>
      </w:r>
    </w:p>
    <w:p w14:paraId="3496CB6F" w14:textId="25727D75" w:rsidR="00A1767B" w:rsidRDefault="00A1767B">
      <w:r>
        <w:fldChar w:fldCharType="begin"/>
      </w:r>
      <w:r>
        <w:instrText xml:space="preserve"> EQ \s\do2(\f(0,9;5,4))</w:instrText>
      </w:r>
      <w:r>
        <w:fldChar w:fldCharType="end"/>
      </w:r>
      <w:r>
        <w:t>≤x</w:t>
      </w:r>
    </w:p>
    <w:p w14:paraId="3443B9F6" w14:textId="31348837" w:rsidR="00A1767B" w:rsidRDefault="00A1767B">
      <w:r>
        <w:t>D’où x≥0,17</w:t>
      </w:r>
    </w:p>
    <w:p w14:paraId="5D2A02E9" w14:textId="2FBE95DD" w:rsidR="00A1767B" w:rsidRDefault="00A1767B"/>
    <w:p w14:paraId="3D88045F" w14:textId="23E8528C" w:rsidR="00A1767B" w:rsidRDefault="00A1767B">
      <w:r>
        <w:t>4)b)</w:t>
      </w:r>
    </w:p>
    <w:p w14:paraId="22B39D17" w14:textId="69E51EC6" w:rsidR="00A1767B" w:rsidRDefault="00A1767B">
      <w:r>
        <w:t>Le taux de faux positif est inférieur à 10% pour 0,17≤x≤1</w:t>
      </w:r>
    </w:p>
    <w:p w14:paraId="15DA7B95" w14:textId="79C3BAF3" w:rsidR="00A1767B" w:rsidRDefault="00A1767B"/>
    <w:p w14:paraId="64E7E27A" w14:textId="70E58BA4" w:rsidR="00A1767B" w:rsidRDefault="00A1767B">
      <w:r>
        <w:t>5)</w:t>
      </w:r>
    </w:p>
    <w:p w14:paraId="312AFF13" w14:textId="0418EBF5" w:rsidR="00A1767B" w:rsidRDefault="00A1767B">
      <w:r>
        <w:fldChar w:fldCharType="begin"/>
      </w:r>
      <w:r>
        <w:instrText xml:space="preserve"> EQ \s\do2(\f(1-x;44x+1))</w:instrText>
      </w:r>
      <w:r>
        <w:fldChar w:fldCharType="end"/>
      </w:r>
      <w:r>
        <w:t>≤0,01</w:t>
      </w:r>
    </w:p>
    <w:p w14:paraId="4B20C0B6" w14:textId="2DE9A6E8" w:rsidR="00A1767B" w:rsidRDefault="00A1767B">
      <w:r>
        <w:t>1-x≤0,01</w:t>
      </w:r>
      <w:r w:rsidR="00C92E6B">
        <w:t>(44x+1)</w:t>
      </w:r>
    </w:p>
    <w:p w14:paraId="77B4ECDE" w14:textId="35235455" w:rsidR="00C92E6B" w:rsidRDefault="00C92E6B">
      <w:r>
        <w:t>1-x≤0,44+0,01</w:t>
      </w:r>
    </w:p>
    <w:p w14:paraId="276706F0" w14:textId="0F931F20" w:rsidR="00C92E6B" w:rsidRDefault="00C92E6B">
      <w:r>
        <w:t>1-0,01≤0,44x+x</w:t>
      </w:r>
    </w:p>
    <w:p w14:paraId="1A1DD13D" w14:textId="5157BDE6" w:rsidR="00C92E6B" w:rsidRDefault="00C92E6B">
      <w:r>
        <w:t>0,99≤1,44x</w:t>
      </w:r>
    </w:p>
    <w:p w14:paraId="2E1CF7FF" w14:textId="3A5423E5" w:rsidR="00C92E6B" w:rsidRDefault="00C92E6B">
      <w:r>
        <w:fldChar w:fldCharType="begin"/>
      </w:r>
      <w:r>
        <w:instrText xml:space="preserve"> EQ \s\do2(\f(0,99;1,44))</w:instrText>
      </w:r>
      <w:r>
        <w:fldChar w:fldCharType="end"/>
      </w:r>
      <w:r>
        <w:t>≤x</w:t>
      </w:r>
    </w:p>
    <w:p w14:paraId="48F1DFDB" w14:textId="7FCF8F87" w:rsidR="00C92E6B" w:rsidRDefault="00C92E6B">
      <w:r>
        <w:t>D’où x≥0,69.</w:t>
      </w:r>
    </w:p>
    <w:p w14:paraId="58C227BA" w14:textId="1CC77F2B" w:rsidR="00C92E6B" w:rsidRDefault="00C92E6B">
      <w:r>
        <w:t>Le taux de faux positif est inférieur 1% pour 0,69≤x≤1</w:t>
      </w:r>
    </w:p>
    <w:p w14:paraId="2C665A75" w14:textId="6DA8F911" w:rsidR="00C92E6B" w:rsidRDefault="00C92E6B"/>
    <w:p w14:paraId="0667F4B8" w14:textId="3B78F7F9" w:rsidR="00C92E6B" w:rsidRDefault="00C92E6B">
      <w:r>
        <w:t>Exercice 2 :</w:t>
      </w:r>
    </w:p>
    <w:p w14:paraId="2ACDEB71" w14:textId="47105EF7" w:rsidR="00C92E6B" w:rsidRDefault="002145C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0968E" wp14:editId="4DF18F39">
                <wp:simplePos x="0" y="0"/>
                <wp:positionH relativeFrom="column">
                  <wp:posOffset>2704663</wp:posOffset>
                </wp:positionH>
                <wp:positionV relativeFrom="paragraph">
                  <wp:posOffset>2509421</wp:posOffset>
                </wp:positionV>
                <wp:extent cx="599514" cy="356260"/>
                <wp:effectExtent l="57150" t="171450" r="48260" b="17716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56799">
                          <a:off x="0" y="0"/>
                          <a:ext cx="599514" cy="356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5C12F3" w14:textId="403FD58B" w:rsidR="002145CC" w:rsidRDefault="002145CC">
                            <w:r>
                              <w:t>0,98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0968E" id="Zone de texte 36" o:spid="_x0000_s1041" type="#_x0000_t202" style="position:absolute;left:0;text-align:left;margin-left:212.95pt;margin-top:197.6pt;width:47.2pt;height:28.05pt;rotation:2574253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" filled="f" strokecolor="white [3212]" strokeweight=".5pt">
                <v:textbox>
                  <w:txbxContent>
                    <w:p w14:paraId="7E5C12F3" w14:textId="403FD58B" w:rsidR="002145CC" w:rsidRDefault="002145CC">
                      <w:r>
                        <w:t>0,98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AE31F" wp14:editId="2B74DAFF">
                <wp:simplePos x="0" y="0"/>
                <wp:positionH relativeFrom="column">
                  <wp:posOffset>2721957</wp:posOffset>
                </wp:positionH>
                <wp:positionV relativeFrom="paragraph">
                  <wp:posOffset>1866888</wp:posOffset>
                </wp:positionV>
                <wp:extent cx="581891" cy="344384"/>
                <wp:effectExtent l="57150" t="152400" r="66040" b="1511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78484">
                          <a:off x="0" y="0"/>
                          <a:ext cx="581891" cy="3443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785474" w14:textId="1E0ECF2E" w:rsidR="002145CC" w:rsidRDefault="002145CC">
                            <w:r>
                              <w:t>0,02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AE31F" id="Zone de texte 35" o:spid="_x0000_s1042" type="#_x0000_t202" style="position:absolute;left:0;text-align:left;margin-left:214.35pt;margin-top:147pt;width:45.8pt;height:27.1pt;rotation:-2317261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" filled="f" strokecolor="white [3212]" strokeweight=".5pt">
                <v:textbox>
                  <w:txbxContent>
                    <w:p w14:paraId="0C785474" w14:textId="1E0ECF2E" w:rsidR="002145CC" w:rsidRDefault="002145CC">
                      <w:r>
                        <w:t>0,02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C6B5C" wp14:editId="340F27A3">
                <wp:simplePos x="0" y="0"/>
                <wp:positionH relativeFrom="column">
                  <wp:posOffset>2742126</wp:posOffset>
                </wp:positionH>
                <wp:positionV relativeFrom="paragraph">
                  <wp:posOffset>853119</wp:posOffset>
                </wp:positionV>
                <wp:extent cx="528296" cy="356259"/>
                <wp:effectExtent l="76200" t="133350" r="81915" b="13906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45360">
                          <a:off x="0" y="0"/>
                          <a:ext cx="528296" cy="3562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751ABF" w14:textId="6C2A9287" w:rsidR="002145CC" w:rsidRDefault="002145CC">
                            <w:r>
                              <w:t>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C6B5C" id="Zone de texte 34" o:spid="_x0000_s1043" type="#_x0000_t202" style="position:absolute;left:0;text-align:left;margin-left:215.9pt;margin-top:67.15pt;width:41.6pt;height:28.05pt;rotation:2452532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" filled="f" strokecolor="white [3212]" strokeweight=".5pt">
                <v:textbox>
                  <w:txbxContent>
                    <w:p w14:paraId="51751ABF" w14:textId="6C2A9287" w:rsidR="002145CC" w:rsidRDefault="002145CC">
                      <w:r>
                        <w:t>0,10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34AB6B" wp14:editId="2E155B53">
                <wp:simplePos x="0" y="0"/>
                <wp:positionH relativeFrom="column">
                  <wp:posOffset>2739992</wp:posOffset>
                </wp:positionH>
                <wp:positionV relativeFrom="paragraph">
                  <wp:posOffset>253571</wp:posOffset>
                </wp:positionV>
                <wp:extent cx="528452" cy="362198"/>
                <wp:effectExtent l="76200" t="133350" r="81280" b="1333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4866">
                          <a:off x="0" y="0"/>
                          <a:ext cx="528452" cy="3621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FF4ACF" w14:textId="5006A45E" w:rsidR="002145CC" w:rsidRDefault="002145CC">
                            <w:r>
                              <w:t>0,90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4AB6B" id="Zone de texte 33" o:spid="_x0000_s1044" type="#_x0000_t202" style="position:absolute;left:0;text-align:left;margin-left:215.75pt;margin-top:19.95pt;width:41.6pt;height:28.5pt;rotation:-2408594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" filled="f" strokecolor="white [3212]" strokeweight=".5pt">
                <v:textbox>
                  <w:txbxContent>
                    <w:p w14:paraId="26FF4ACF" w14:textId="5006A45E" w:rsidR="002145CC" w:rsidRDefault="002145CC">
                      <w:r>
                        <w:t>0,90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6A89B" wp14:editId="379A68C9">
                <wp:simplePos x="0" y="0"/>
                <wp:positionH relativeFrom="column">
                  <wp:posOffset>697180</wp:posOffset>
                </wp:positionH>
                <wp:positionV relativeFrom="paragraph">
                  <wp:posOffset>1826417</wp:posOffset>
                </wp:positionV>
                <wp:extent cx="439387" cy="409699"/>
                <wp:effectExtent l="109855" t="99695" r="109220" b="9017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32107">
                          <a:off x="0" y="0"/>
                          <a:ext cx="439387" cy="4096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14486D" w14:textId="1D7BE2EC" w:rsidR="002145CC" w:rsidRDefault="002145CC">
                            <w:r>
                              <w:t>1-x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A89B" id="Zone de texte 32" o:spid="_x0000_s1045" type="#_x0000_t202" style="position:absolute;left:0;text-align:left;margin-left:54.9pt;margin-top:143.8pt;width:34.6pt;height:32.25pt;rotation:3421096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" filled="f" strokecolor="white [3212]" strokeweight=".5pt">
                <v:textbox>
                  <w:txbxContent>
                    <w:p w14:paraId="1F14486D" w14:textId="1D7BE2EC" w:rsidR="002145CC" w:rsidRDefault="002145CC">
                      <w:r>
                        <w:t>1-x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D2184" wp14:editId="517BC909">
                <wp:simplePos x="0" y="0"/>
                <wp:positionH relativeFrom="column">
                  <wp:posOffset>845877</wp:posOffset>
                </wp:positionH>
                <wp:positionV relativeFrom="paragraph">
                  <wp:posOffset>793486</wp:posOffset>
                </wp:positionV>
                <wp:extent cx="349794" cy="427512"/>
                <wp:effectExtent l="75247" t="115253" r="87948" b="126047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8087">
                          <a:off x="0" y="0"/>
                          <a:ext cx="349794" cy="4275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091DD3" w14:textId="098A17FA" w:rsidR="002145CC" w:rsidRDefault="002145C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2184" id="Zone de texte 31" o:spid="_x0000_s1046" type="#_x0000_t202" style="position:absolute;left:0;text-align:left;margin-left:66.6pt;margin-top:62.5pt;width:27.55pt;height:33.65pt;rotation:-316966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" filled="f" strokecolor="white [3212]" strokeweight=".5pt">
                <v:textbox>
                  <w:txbxContent>
                    <w:p w14:paraId="38091DD3" w14:textId="098A17FA" w:rsidR="002145CC" w:rsidRDefault="002145C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92E6B">
        <w:rPr>
          <w:noProof/>
        </w:rPr>
        <w:drawing>
          <wp:inline distT="0" distB="0" distL="0" distR="0" wp14:anchorId="236BC6B7" wp14:editId="7CEE05B9">
            <wp:extent cx="5486400" cy="3200400"/>
            <wp:effectExtent l="0" t="0" r="0" b="19050"/>
            <wp:docPr id="30" name="Diagramme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A17FABA" w14:textId="5CE2EE78" w:rsidR="002145CC" w:rsidRDefault="00CD6B07">
      <w:r>
        <w:t>1)a)</w:t>
      </w:r>
    </w:p>
    <w:p w14:paraId="08E35F98" w14:textId="0B79CC33" w:rsidR="00CD6B07" w:rsidRDefault="00CD6B07">
      <w:r>
        <w:t>P(T∩A)=P(A)*P</w:t>
      </w:r>
      <w:r>
        <w:rPr>
          <w:vertAlign w:val="subscript"/>
        </w:rPr>
        <w:t>A</w:t>
      </w:r>
      <w:r>
        <w:t>(T)</w:t>
      </w:r>
    </w:p>
    <w:p w14:paraId="5A9B804A" w14:textId="0535C53C" w:rsidR="00CD6B07" w:rsidRDefault="00AC44CD">
      <w:r>
        <w:t>P(T∩A)=x*0,90=0,9x</w:t>
      </w:r>
    </w:p>
    <w:p w14:paraId="31CFDBD0" w14:textId="29BA837D" w:rsidR="00AC44CD" w:rsidRDefault="00AC44CD" w:rsidP="00AC44CD">
      <w:r>
        <w:t>1)b)</w:t>
      </w:r>
    </w:p>
    <w:p w14:paraId="73531F49" w14:textId="23F71DF9" w:rsidR="00AC44CD" w:rsidRDefault="00AC44CD" w:rsidP="00AC44CD">
      <w:pPr>
        <w:rPr>
          <w:rFonts w:eastAsiaTheme="minorEastAsia"/>
          <w:iCs/>
          <w:szCs w:val="24"/>
          <w:lang w:eastAsia="fr-FR"/>
        </w:rPr>
      </w:pPr>
      <w:r>
        <w:t>P(T∩</w:t>
      </w:r>
      <m:oMath>
        <m:r>
          <w:rPr>
            <w:rFonts w:ascii="Cambria Math" w:eastAsia="Times New Roman" w:hAnsi="Cambria Math" w:cs="Times New Roman"/>
            <w:szCs w:val="24"/>
            <w:lang w:eastAsia="fr-FR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)=P(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)*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Cs w:val="24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eastAsia="fr-FR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A</m:t>
                </m:r>
              </m:e>
            </m:bar>
          </m:sub>
        </m:sSub>
      </m:oMath>
      <w:r>
        <w:rPr>
          <w:rFonts w:eastAsiaTheme="minorEastAsia"/>
          <w:iCs/>
          <w:szCs w:val="24"/>
          <w:lang w:eastAsia="fr-FR"/>
        </w:rPr>
        <w:t>(T)</w:t>
      </w:r>
    </w:p>
    <w:p w14:paraId="5D4C3C30" w14:textId="7ECCB3D7" w:rsidR="00AC44CD" w:rsidRDefault="00AC44CD">
      <w:pPr>
        <w:rPr>
          <w:rFonts w:eastAsiaTheme="minorEastAsia"/>
          <w:iCs/>
        </w:rPr>
      </w:pPr>
      <w:r>
        <w:t>P(T∩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)</w:t>
      </w:r>
      <w:r>
        <w:rPr>
          <w:rFonts w:eastAsiaTheme="minorEastAsia"/>
          <w:iCs/>
        </w:rPr>
        <w:t>=(1-x)*0,02=0,02-0,02x</w:t>
      </w:r>
    </w:p>
    <w:p w14:paraId="0E1C31D3" w14:textId="77777777" w:rsidR="00AC44CD" w:rsidRDefault="00AC44CD">
      <w:pPr>
        <w:rPr>
          <w:rFonts w:eastAsiaTheme="minorEastAsia"/>
          <w:iCs/>
        </w:rPr>
      </w:pPr>
    </w:p>
    <w:p w14:paraId="7B1DF2E8" w14:textId="6AB022B9" w:rsidR="00AC44CD" w:rsidRDefault="00AC44CD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1)c)</w:t>
      </w:r>
    </w:p>
    <w:p w14:paraId="02310075" w14:textId="10E15413" w:rsidR="00AC44CD" w:rsidRDefault="00AC44CD">
      <w:pPr>
        <w:rPr>
          <w:rFonts w:eastAsiaTheme="minorEastAsia"/>
          <w:iCs/>
        </w:rPr>
      </w:pPr>
      <w:r>
        <w:rPr>
          <w:rFonts w:eastAsiaTheme="minorEastAsia"/>
          <w:iCs/>
        </w:rPr>
        <w:t>D’après la formule des probabilités totales</w:t>
      </w:r>
    </w:p>
    <w:p w14:paraId="5C575AEF" w14:textId="481C7C7D" w:rsidR="00AC44CD" w:rsidRDefault="00AC44CD">
      <w:pPr>
        <w:rPr>
          <w:rFonts w:eastAsiaTheme="minorEastAsia"/>
          <w:iCs/>
        </w:rPr>
      </w:pPr>
      <w:r>
        <w:rPr>
          <w:rFonts w:eastAsiaTheme="minorEastAsia"/>
          <w:iCs/>
        </w:rPr>
        <w:t>P(T)=P(A∩T)+P(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∩T)</w:t>
      </w:r>
    </w:p>
    <w:p w14:paraId="07E09D6E" w14:textId="70007133" w:rsidR="00AC44CD" w:rsidRDefault="00AC44CD">
      <w:pPr>
        <w:rPr>
          <w:rFonts w:eastAsiaTheme="minorEastAsia"/>
          <w:iCs/>
        </w:rPr>
      </w:pPr>
      <w:r>
        <w:rPr>
          <w:rFonts w:eastAsiaTheme="minorEastAsia"/>
          <w:iCs/>
        </w:rPr>
        <w:t>P(T)=0,9x+0,02</w:t>
      </w:r>
      <w:r w:rsidR="00C72C28">
        <w:rPr>
          <w:rFonts w:eastAsiaTheme="minorEastAsia"/>
          <w:iCs/>
        </w:rPr>
        <w:t>-0,02x</w:t>
      </w:r>
    </w:p>
    <w:p w14:paraId="5C03A4EA" w14:textId="3A8C55A1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P(T)=0,88x+0,02</w:t>
      </w:r>
    </w:p>
    <w:p w14:paraId="34BDCDD7" w14:textId="708E8E77" w:rsidR="00C72C28" w:rsidRDefault="00C72C28">
      <w:pPr>
        <w:rPr>
          <w:rFonts w:eastAsiaTheme="minorEastAsia"/>
          <w:iCs/>
        </w:rPr>
      </w:pPr>
    </w:p>
    <w:p w14:paraId="27FC5182" w14:textId="0D342725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1)d)</w:t>
      </w:r>
    </w:p>
    <w:p w14:paraId="24CE7E00" w14:textId="27314EE6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t>)</w:t>
      </w:r>
      <w:r>
        <w:rPr>
          <w:rFonts w:eastAsiaTheme="minorEastAsia"/>
          <w:iCs/>
        </w:rPr>
        <w:t>=1-P(T)</w:t>
      </w:r>
    </w:p>
    <w:p w14:paraId="62AF7511" w14:textId="4A5FDB97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t>)</w:t>
      </w:r>
      <w:r>
        <w:rPr>
          <w:rFonts w:eastAsiaTheme="minorEastAsia"/>
          <w:iCs/>
        </w:rPr>
        <w:t>=1-(0,88x+0,02)</w:t>
      </w:r>
    </w:p>
    <w:p w14:paraId="5A78147C" w14:textId="583D91AA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t>)</w:t>
      </w:r>
      <w:r>
        <w:rPr>
          <w:rFonts w:eastAsiaTheme="minorEastAsia"/>
          <w:iCs/>
        </w:rPr>
        <w:t>=1-0,88x-0,02</w:t>
      </w:r>
    </w:p>
    <w:p w14:paraId="0F359010" w14:textId="4D0A0FF5" w:rsidR="00C72C28" w:rsidRDefault="00C72C28">
      <w:pPr>
        <w:rPr>
          <w:rFonts w:eastAsiaTheme="minorEastAsia"/>
          <w:iCs/>
        </w:rPr>
      </w:pPr>
      <w:r>
        <w:rPr>
          <w:rFonts w:eastAsiaTheme="minorEastAsia"/>
          <w:iCs/>
        </w:rPr>
        <w:t>P(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t>)</w:t>
      </w:r>
      <w:r>
        <w:rPr>
          <w:rFonts w:eastAsiaTheme="minorEastAsia"/>
          <w:iCs/>
        </w:rPr>
        <w:t>=0,98-0,88x</w:t>
      </w:r>
    </w:p>
    <w:p w14:paraId="161304BF" w14:textId="72A9C596" w:rsidR="00C72C28" w:rsidRDefault="00C72C28">
      <w:pPr>
        <w:rPr>
          <w:rFonts w:eastAsiaTheme="minorEastAsia"/>
          <w:iCs/>
        </w:rPr>
      </w:pPr>
    </w:p>
    <w:p w14:paraId="760E0027" w14:textId="3BC7FBAF" w:rsidR="00C72C28" w:rsidRDefault="002457EF">
      <w:pPr>
        <w:rPr>
          <w:rFonts w:eastAsiaTheme="minorEastAsia"/>
          <w:iCs/>
        </w:rPr>
      </w:pPr>
      <w:r>
        <w:rPr>
          <w:rFonts w:eastAsiaTheme="minorEastAsia"/>
          <w:iCs/>
        </w:rPr>
        <w:t>2)</w:t>
      </w:r>
    </w:p>
    <w:p w14:paraId="020F408B" w14:textId="431CB3F0" w:rsidR="002457EF" w:rsidRDefault="002457EF">
      <w:pPr>
        <w:rPr>
          <w:rFonts w:eastAsiaTheme="minorEastAsia"/>
          <w:iCs/>
        </w:rPr>
      </w:pPr>
      <w:r>
        <w:rPr>
          <w:rFonts w:eastAsiaTheme="minorEastAsia"/>
          <w:iCs/>
        </w:rPr>
        <w:t>P</w:t>
      </w:r>
      <w:r>
        <w:rPr>
          <w:rFonts w:eastAsiaTheme="minorEastAsia"/>
          <w:iCs/>
          <w:vertAlign w:val="subscript"/>
        </w:rPr>
        <w:t>T</w:t>
      </w:r>
      <w:r>
        <w:rPr>
          <w:rFonts w:eastAsiaTheme="minorEastAsia"/>
          <w:iCs/>
        </w:rPr>
        <w:t>(A)=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\s\do2(\f(P(A∩T);P(T)))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=VPP</w:t>
      </w:r>
    </w:p>
    <w:p w14:paraId="3F2FE870" w14:textId="014FB020" w:rsidR="002457EF" w:rsidRDefault="002457EF">
      <w:pPr>
        <w:rPr>
          <w:rFonts w:eastAsiaTheme="minorEastAsia"/>
          <w:iCs/>
        </w:rPr>
      </w:pPr>
      <w:r>
        <w:rPr>
          <w:rFonts w:eastAsiaTheme="minorEastAsia"/>
          <w:iCs/>
        </w:rPr>
        <w:t>VPP=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\s\do2(\f(0,9x*100;(0,88x+0,02)*100))</w:instrText>
      </w:r>
      <w:r>
        <w:rPr>
          <w:rFonts w:eastAsiaTheme="minorEastAsia"/>
          <w:iCs/>
        </w:rPr>
        <w:fldChar w:fldCharType="end"/>
      </w:r>
    </w:p>
    <w:p w14:paraId="692469DB" w14:textId="22C905A3" w:rsidR="002457EF" w:rsidRDefault="00082971">
      <w:pPr>
        <w:rPr>
          <w:rFonts w:eastAsiaTheme="minorEastAsia"/>
          <w:iCs/>
        </w:rPr>
      </w:pPr>
      <w:r>
        <w:rPr>
          <w:rFonts w:eastAsiaTheme="minorEastAsia"/>
          <w:iCs/>
        </w:rPr>
        <w:t>VPP=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</w:instrText>
      </w:r>
      <w:r w:rsidR="009E0E7B">
        <w:rPr>
          <w:rFonts w:eastAsiaTheme="minorEastAsia"/>
          <w:iCs/>
        </w:rPr>
        <w:fldChar w:fldCharType="begin"/>
      </w:r>
      <w:r w:rsidR="009E0E7B">
        <w:rPr>
          <w:rFonts w:eastAsiaTheme="minorEastAsia"/>
          <w:iCs/>
        </w:rPr>
        <w:instrText xml:space="preserve"> EQ \s\do2(\f(</w:instrText>
      </w:r>
      <w:r w:rsidR="009E0E7B">
        <w:rPr>
          <w:rFonts w:eastAsiaTheme="minorEastAsia"/>
          <w:iCs/>
        </w:rPr>
        <w:instrText>90x</w:instrText>
      </w:r>
      <w:r w:rsidR="009E0E7B">
        <w:rPr>
          <w:rFonts w:eastAsiaTheme="minorEastAsia"/>
          <w:iCs/>
        </w:rPr>
        <w:instrText>;2))</w:instrText>
      </w:r>
      <w:r w:rsidR="009E0E7B"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instrText>;</w:instrText>
      </w:r>
      <w:r w:rsidR="009E0E7B">
        <w:rPr>
          <w:rFonts w:eastAsiaTheme="minorEastAsia"/>
          <w:iCs/>
        </w:rPr>
        <w:fldChar w:fldCharType="begin"/>
      </w:r>
      <w:r w:rsidR="009E0E7B">
        <w:rPr>
          <w:rFonts w:eastAsiaTheme="minorEastAsia"/>
          <w:iCs/>
        </w:rPr>
        <w:instrText xml:space="preserve"> EQ \s\do2(\f(</w:instrText>
      </w:r>
      <w:r w:rsidR="00B0262D">
        <w:rPr>
          <w:rFonts w:eastAsiaTheme="minorEastAsia"/>
          <w:iCs/>
        </w:rPr>
        <w:instrText>88x+2</w:instrText>
      </w:r>
      <w:r w:rsidR="009E0E7B">
        <w:rPr>
          <w:rFonts w:eastAsiaTheme="minorEastAsia"/>
          <w:iCs/>
        </w:rPr>
        <w:instrText>;2))</w:instrText>
      </w:r>
      <w:r w:rsidR="009E0E7B"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instrText>))</w:instrText>
      </w:r>
      <w:r>
        <w:rPr>
          <w:rFonts w:eastAsiaTheme="minorEastAsia"/>
          <w:iCs/>
        </w:rPr>
        <w:fldChar w:fldCharType="end"/>
      </w:r>
    </w:p>
    <w:p w14:paraId="14EA0D7E" w14:textId="6D8A8D58" w:rsidR="00B0262D" w:rsidRDefault="00B0262D">
      <w:pPr>
        <w:rPr>
          <w:rFonts w:eastAsiaTheme="minorEastAsia"/>
          <w:iCs/>
        </w:rPr>
      </w:pPr>
    </w:p>
    <w:p w14:paraId="775D6A5E" w14:textId="077CF678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t>3)</w:t>
      </w:r>
    </w:p>
    <w:p w14:paraId="60080F9E" w14:textId="2A2484C5" w:rsidR="003E0D00" w:rsidRDefault="003E0D0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hAnsi="Cambria Math"/>
                  </w:rPr>
                  <m:t>T</m:t>
                </m:r>
              </m:e>
            </m:bar>
          </m:sub>
        </m:sSub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t>)</w:t>
      </w:r>
      <w:r>
        <w:rPr>
          <w:rFonts w:eastAsiaTheme="minorEastAsia"/>
          <w:iCs/>
        </w:rPr>
        <w:t>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\s\do2(\f(P(</w:instrTex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rPr>
          <w:rFonts w:eastAsiaTheme="minorEastAsia"/>
          <w:iCs/>
        </w:rPr>
        <w:instrText xml:space="preserve"> ∩</w:instrTex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instrText>)</w:instrText>
      </w:r>
      <w:r>
        <w:rPr>
          <w:rFonts w:eastAsiaTheme="minorEastAsia"/>
          <w:iCs/>
        </w:rPr>
        <w:instrText>;P(</w:instrTex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>
        <w:rPr>
          <w:rFonts w:eastAsiaTheme="minorEastAsia"/>
          <w:iCs/>
        </w:rPr>
        <w:instrText>)</w:instrText>
      </w:r>
      <w:r>
        <w:rPr>
          <w:rFonts w:eastAsiaTheme="minorEastAsia"/>
          <w:iCs/>
        </w:rPr>
        <w:instrText>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=VPN</w:t>
      </w:r>
    </w:p>
    <w:p w14:paraId="56063BE0" w14:textId="01D941A5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t>VPN=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\s\do2(\f(0,98(1-x)*100;0,988-0,88*100))</w:instrText>
      </w:r>
      <w:r>
        <w:rPr>
          <w:rFonts w:eastAsiaTheme="minorEastAsia"/>
          <w:iCs/>
        </w:rPr>
        <w:fldChar w:fldCharType="end"/>
      </w:r>
    </w:p>
    <w:p w14:paraId="2B647D1C" w14:textId="48B8F717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t>VPN=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</w:instrTex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\s\do2(\f(98(1-x);</w:instrText>
      </w:r>
      <w:r>
        <w:rPr>
          <w:rFonts w:eastAsiaTheme="minorEastAsia"/>
          <w:iCs/>
        </w:rPr>
        <w:instrText>2</w:instrText>
      </w:r>
      <w:r>
        <w:rPr>
          <w:rFonts w:eastAsiaTheme="minorEastAsia"/>
          <w:iCs/>
        </w:rPr>
        <w:instrText>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instrText xml:space="preserve">; </w:instrTex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\s\do2(\f(98-88x;</w:instrText>
      </w:r>
      <w:r>
        <w:rPr>
          <w:rFonts w:eastAsiaTheme="minorEastAsia"/>
          <w:iCs/>
        </w:rPr>
        <w:instrText>2</w:instrText>
      </w:r>
      <w:r>
        <w:rPr>
          <w:rFonts w:eastAsiaTheme="minorEastAsia"/>
          <w:iCs/>
        </w:rPr>
        <w:instrText>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instrText>))</w:instrText>
      </w:r>
      <w:r>
        <w:rPr>
          <w:rFonts w:eastAsiaTheme="minorEastAsia"/>
          <w:iCs/>
        </w:rPr>
        <w:fldChar w:fldCharType="end"/>
      </w:r>
    </w:p>
    <w:p w14:paraId="7AEC1A39" w14:textId="58EDBA25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t>VPN=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\s\do2(\f(49(1-x);49-44x))</w:instrText>
      </w:r>
      <w:r>
        <w:rPr>
          <w:rFonts w:eastAsiaTheme="minorEastAsia"/>
          <w:iCs/>
        </w:rPr>
        <w:fldChar w:fldCharType="end"/>
      </w:r>
    </w:p>
    <w:p w14:paraId="330AF868" w14:textId="5A131CF3" w:rsidR="003E0D00" w:rsidRDefault="003E0D00">
      <w:pPr>
        <w:rPr>
          <w:rFonts w:eastAsiaTheme="minorEastAsia"/>
          <w:iCs/>
        </w:rPr>
      </w:pPr>
    </w:p>
    <w:p w14:paraId="2A4A71FE" w14:textId="0503DD57" w:rsidR="0030552D" w:rsidRDefault="0030552D">
      <w:pPr>
        <w:rPr>
          <w:rFonts w:eastAsiaTheme="minorEastAsia"/>
          <w:iCs/>
        </w:rPr>
      </w:pPr>
    </w:p>
    <w:p w14:paraId="004F11B3" w14:textId="77777777" w:rsidR="0030552D" w:rsidRDefault="0030552D">
      <w:pPr>
        <w:rPr>
          <w:rFonts w:eastAsiaTheme="minorEastAsia"/>
          <w:iCs/>
        </w:rPr>
      </w:pPr>
    </w:p>
    <w:p w14:paraId="5ED910C3" w14:textId="4509AE42" w:rsidR="003E0D00" w:rsidRDefault="003E0D00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30552D" w14:paraId="1C454267" w14:textId="77777777" w:rsidTr="0030552D">
        <w:tc>
          <w:tcPr>
            <w:tcW w:w="823" w:type="dxa"/>
          </w:tcPr>
          <w:p w14:paraId="4A19ACD0" w14:textId="7466B141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x</w:t>
            </w:r>
          </w:p>
        </w:tc>
        <w:tc>
          <w:tcPr>
            <w:tcW w:w="823" w:type="dxa"/>
          </w:tcPr>
          <w:p w14:paraId="5607872C" w14:textId="30FBEFF4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0,02</w:t>
            </w:r>
          </w:p>
        </w:tc>
        <w:tc>
          <w:tcPr>
            <w:tcW w:w="824" w:type="dxa"/>
          </w:tcPr>
          <w:p w14:paraId="79D97421" w14:textId="48E9007A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0,04</w:t>
            </w:r>
          </w:p>
        </w:tc>
        <w:tc>
          <w:tcPr>
            <w:tcW w:w="824" w:type="dxa"/>
          </w:tcPr>
          <w:p w14:paraId="26490B54" w14:textId="0D697684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0,06</w:t>
            </w:r>
          </w:p>
        </w:tc>
        <w:tc>
          <w:tcPr>
            <w:tcW w:w="824" w:type="dxa"/>
          </w:tcPr>
          <w:p w14:paraId="5B445A60" w14:textId="0184A6B3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0,08</w:t>
            </w:r>
          </w:p>
        </w:tc>
        <w:tc>
          <w:tcPr>
            <w:tcW w:w="824" w:type="dxa"/>
          </w:tcPr>
          <w:p w14:paraId="684BEBF1" w14:textId="0412BF2F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0,10</w:t>
            </w:r>
          </w:p>
        </w:tc>
        <w:tc>
          <w:tcPr>
            <w:tcW w:w="824" w:type="dxa"/>
          </w:tcPr>
          <w:p w14:paraId="43A758F0" w14:textId="4B22ACBD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0,12</w:t>
            </w:r>
          </w:p>
        </w:tc>
        <w:tc>
          <w:tcPr>
            <w:tcW w:w="824" w:type="dxa"/>
          </w:tcPr>
          <w:p w14:paraId="060BC79B" w14:textId="47448A2D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0,14</w:t>
            </w:r>
          </w:p>
        </w:tc>
        <w:tc>
          <w:tcPr>
            <w:tcW w:w="824" w:type="dxa"/>
          </w:tcPr>
          <w:p w14:paraId="0CF545AD" w14:textId="528E8D8B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0,16</w:t>
            </w:r>
          </w:p>
        </w:tc>
        <w:tc>
          <w:tcPr>
            <w:tcW w:w="824" w:type="dxa"/>
          </w:tcPr>
          <w:p w14:paraId="387EB273" w14:textId="39953FA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0,18</w:t>
            </w:r>
          </w:p>
        </w:tc>
        <w:tc>
          <w:tcPr>
            <w:tcW w:w="824" w:type="dxa"/>
          </w:tcPr>
          <w:p w14:paraId="6F90ACE2" w14:textId="16194DD8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0,20</w:t>
            </w:r>
          </w:p>
        </w:tc>
      </w:tr>
      <w:tr w:rsidR="0030552D" w14:paraId="1FD745B1" w14:textId="77777777" w:rsidTr="0030552D">
        <w:tc>
          <w:tcPr>
            <w:tcW w:w="823" w:type="dxa"/>
          </w:tcPr>
          <w:p w14:paraId="28113D44" w14:textId="0C1A9CD0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VPP</w:t>
            </w:r>
          </w:p>
        </w:tc>
        <w:tc>
          <w:tcPr>
            <w:tcW w:w="823" w:type="dxa"/>
          </w:tcPr>
          <w:p w14:paraId="386816FF" w14:textId="439D757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0,479</w:t>
            </w:r>
          </w:p>
        </w:tc>
        <w:tc>
          <w:tcPr>
            <w:tcW w:w="824" w:type="dxa"/>
          </w:tcPr>
          <w:p w14:paraId="0C46FE72" w14:textId="610D13B0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0,652</w:t>
            </w:r>
          </w:p>
        </w:tc>
        <w:tc>
          <w:tcPr>
            <w:tcW w:w="824" w:type="dxa"/>
          </w:tcPr>
          <w:p w14:paraId="1A9C0BAC" w14:textId="6181F6C6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,0742</w:t>
            </w:r>
          </w:p>
        </w:tc>
        <w:tc>
          <w:tcPr>
            <w:tcW w:w="824" w:type="dxa"/>
          </w:tcPr>
          <w:p w14:paraId="6F78780F" w14:textId="4667111B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0,796</w:t>
            </w:r>
          </w:p>
        </w:tc>
        <w:tc>
          <w:tcPr>
            <w:tcW w:w="824" w:type="dxa"/>
          </w:tcPr>
          <w:p w14:paraId="7BA2C896" w14:textId="2F6B1D52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0,833</w:t>
            </w:r>
          </w:p>
        </w:tc>
        <w:tc>
          <w:tcPr>
            <w:tcW w:w="824" w:type="dxa"/>
          </w:tcPr>
          <w:p w14:paraId="2EF62D7C" w14:textId="11188743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0,860</w:t>
            </w:r>
          </w:p>
        </w:tc>
        <w:tc>
          <w:tcPr>
            <w:tcW w:w="824" w:type="dxa"/>
          </w:tcPr>
          <w:p w14:paraId="353BC5CA" w14:textId="3C5A786B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0,890</w:t>
            </w:r>
          </w:p>
        </w:tc>
        <w:tc>
          <w:tcPr>
            <w:tcW w:w="824" w:type="dxa"/>
          </w:tcPr>
          <w:p w14:paraId="511FA4C2" w14:textId="3CEB5A29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0,896</w:t>
            </w:r>
          </w:p>
        </w:tc>
        <w:tc>
          <w:tcPr>
            <w:tcW w:w="824" w:type="dxa"/>
          </w:tcPr>
          <w:p w14:paraId="4600802A" w14:textId="4EE35C5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0,908</w:t>
            </w:r>
          </w:p>
        </w:tc>
        <w:tc>
          <w:tcPr>
            <w:tcW w:w="824" w:type="dxa"/>
          </w:tcPr>
          <w:p w14:paraId="1C41B55C" w14:textId="5CE0192F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0,918</w:t>
            </w:r>
          </w:p>
        </w:tc>
      </w:tr>
      <w:tr w:rsidR="0030552D" w14:paraId="2A34F035" w14:textId="77777777" w:rsidTr="0030552D">
        <w:tc>
          <w:tcPr>
            <w:tcW w:w="823" w:type="dxa"/>
          </w:tcPr>
          <w:p w14:paraId="209964C7" w14:textId="6658E883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VPN</w:t>
            </w:r>
          </w:p>
        </w:tc>
        <w:tc>
          <w:tcPr>
            <w:tcW w:w="823" w:type="dxa"/>
          </w:tcPr>
          <w:p w14:paraId="37BBF917" w14:textId="3D0B474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0,998</w:t>
            </w:r>
          </w:p>
        </w:tc>
        <w:tc>
          <w:tcPr>
            <w:tcW w:w="824" w:type="dxa"/>
          </w:tcPr>
          <w:p w14:paraId="414FB62E" w14:textId="3FD104FE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0,996</w:t>
            </w:r>
          </w:p>
        </w:tc>
        <w:tc>
          <w:tcPr>
            <w:tcW w:w="824" w:type="dxa"/>
          </w:tcPr>
          <w:p w14:paraId="2A0CDFD9" w14:textId="2F4D9B18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0,994</w:t>
            </w:r>
          </w:p>
        </w:tc>
        <w:tc>
          <w:tcPr>
            <w:tcW w:w="824" w:type="dxa"/>
          </w:tcPr>
          <w:p w14:paraId="4AF45934" w14:textId="2788936C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0,991</w:t>
            </w:r>
          </w:p>
        </w:tc>
        <w:tc>
          <w:tcPr>
            <w:tcW w:w="824" w:type="dxa"/>
          </w:tcPr>
          <w:p w14:paraId="1B0F03C6" w14:textId="6C5708AE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0,989</w:t>
            </w:r>
          </w:p>
        </w:tc>
        <w:tc>
          <w:tcPr>
            <w:tcW w:w="824" w:type="dxa"/>
          </w:tcPr>
          <w:p w14:paraId="2A107B47" w14:textId="1CBF379E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0,986</w:t>
            </w:r>
          </w:p>
        </w:tc>
        <w:tc>
          <w:tcPr>
            <w:tcW w:w="824" w:type="dxa"/>
          </w:tcPr>
          <w:p w14:paraId="55561D0C" w14:textId="3C4907C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0,984</w:t>
            </w:r>
          </w:p>
        </w:tc>
        <w:tc>
          <w:tcPr>
            <w:tcW w:w="824" w:type="dxa"/>
          </w:tcPr>
          <w:p w14:paraId="63A52F6C" w14:textId="3635388A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0,981</w:t>
            </w:r>
          </w:p>
        </w:tc>
        <w:tc>
          <w:tcPr>
            <w:tcW w:w="824" w:type="dxa"/>
          </w:tcPr>
          <w:p w14:paraId="531928CF" w14:textId="69C99392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0,978</w:t>
            </w:r>
          </w:p>
        </w:tc>
        <w:tc>
          <w:tcPr>
            <w:tcW w:w="824" w:type="dxa"/>
          </w:tcPr>
          <w:p w14:paraId="073F8098" w14:textId="3E0C3EF7" w:rsidR="0030552D" w:rsidRDefault="0030552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0,975</w:t>
            </w:r>
          </w:p>
        </w:tc>
      </w:tr>
    </w:tbl>
    <w:p w14:paraId="1F6EF099" w14:textId="724663D3" w:rsidR="003E0D00" w:rsidRDefault="003E0D00">
      <w:pPr>
        <w:rPr>
          <w:rFonts w:eastAsiaTheme="minorEastAsia"/>
          <w:iCs/>
        </w:rPr>
      </w:pPr>
    </w:p>
    <w:p w14:paraId="11709914" w14:textId="19FC707E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5)</w:t>
      </w:r>
    </w:p>
    <w:p w14:paraId="7E0690C2" w14:textId="12DA134F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VPP=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\s\do2(\f(45x;44x+1))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avec 0≤x≤1</w:t>
      </w:r>
    </w:p>
    <w:p w14:paraId="53238B19" w14:textId="7DE4AF09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On calcule la dérivée</w:t>
      </w:r>
    </w:p>
    <w:p w14:paraId="491BF0BE" w14:textId="18A6B280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VPP’=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\s\do2(\f(45(44x+1)-44*45x;(44x+1)²))</w:instrText>
      </w:r>
      <w:r>
        <w:rPr>
          <w:rFonts w:eastAsiaTheme="minorEastAsia"/>
          <w:iCs/>
        </w:rPr>
        <w:fldChar w:fldCharType="end"/>
      </w:r>
    </w:p>
    <w:p w14:paraId="4E1A909F" w14:textId="22D355B5" w:rsidR="006A5573" w:rsidRDefault="006A5573">
      <w:pPr>
        <w:rPr>
          <w:rFonts w:eastAsiaTheme="minorEastAsia"/>
          <w:iCs/>
        </w:rPr>
      </w:pPr>
      <w:r>
        <w:rPr>
          <w:rFonts w:eastAsiaTheme="minorEastAsia"/>
          <w:iCs/>
        </w:rPr>
        <w:t>VPP’=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\s\do2(\f(45;(44x+1)²))</w:instrTex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>&gt;0</w:t>
      </w:r>
    </w:p>
    <w:p w14:paraId="208BD307" w14:textId="0B76B332" w:rsidR="006A5573" w:rsidRDefault="006A5573">
      <w:pPr>
        <w:rPr>
          <w:rFonts w:eastAsiaTheme="minorEastAsia"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7"/>
        <w:gridCol w:w="8325"/>
      </w:tblGrid>
      <w:tr w:rsidR="00CB5BAB" w14:paraId="63D668E1" w14:textId="77777777" w:rsidTr="00CB5BAB">
        <w:tc>
          <w:tcPr>
            <w:tcW w:w="562" w:type="dxa"/>
          </w:tcPr>
          <w:p w14:paraId="24031795" w14:textId="01D27A18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x</w:t>
            </w:r>
          </w:p>
        </w:tc>
        <w:tc>
          <w:tcPr>
            <w:tcW w:w="8500" w:type="dxa"/>
          </w:tcPr>
          <w:p w14:paraId="25AC7377" w14:textId="672B6D57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0                                                                                                                                 1</w:t>
            </w:r>
          </w:p>
        </w:tc>
      </w:tr>
      <w:tr w:rsidR="00CB5BAB" w14:paraId="39FA7644" w14:textId="77777777" w:rsidTr="00CB5BAB">
        <w:tc>
          <w:tcPr>
            <w:tcW w:w="562" w:type="dxa"/>
          </w:tcPr>
          <w:p w14:paraId="338278F9" w14:textId="361DC264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VPP’</w:t>
            </w:r>
          </w:p>
        </w:tc>
        <w:tc>
          <w:tcPr>
            <w:tcW w:w="8500" w:type="dxa"/>
          </w:tcPr>
          <w:p w14:paraId="2F67BE40" w14:textId="080E9865" w:rsidR="00CB5BAB" w:rsidRPr="00CB5BAB" w:rsidRDefault="00CB5BAB" w:rsidP="00CB5BAB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CB5BAB">
              <w:rPr>
                <w:rFonts w:eastAsiaTheme="minorEastAsia"/>
                <w:b/>
                <w:bCs/>
                <w:iCs/>
              </w:rPr>
              <w:t>+</w:t>
            </w:r>
          </w:p>
        </w:tc>
      </w:tr>
      <w:tr w:rsidR="00CB5BAB" w14:paraId="3CC914D2" w14:textId="77777777" w:rsidTr="00CB5BAB">
        <w:tc>
          <w:tcPr>
            <w:tcW w:w="562" w:type="dxa"/>
          </w:tcPr>
          <w:p w14:paraId="5897E073" w14:textId="0B44609A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VPP</w:t>
            </w:r>
          </w:p>
        </w:tc>
        <w:tc>
          <w:tcPr>
            <w:tcW w:w="8500" w:type="dxa"/>
          </w:tcPr>
          <w:p w14:paraId="1ABAB59A" w14:textId="74379204" w:rsidR="00CB5BAB" w:rsidRDefault="00CB5BAB" w:rsidP="00CB5BAB">
            <w:pPr>
              <w:jc w:val="righ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E9A262" wp14:editId="2D626574">
                      <wp:simplePos x="0" y="0"/>
                      <wp:positionH relativeFrom="column">
                        <wp:posOffset>110185</wp:posOffset>
                      </wp:positionH>
                      <wp:positionV relativeFrom="paragraph">
                        <wp:posOffset>183110</wp:posOffset>
                      </wp:positionV>
                      <wp:extent cx="4963696" cy="738497"/>
                      <wp:effectExtent l="0" t="57150" r="8890" b="24130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63696" cy="7384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DFE01" id="Connecteur droit avec flèche 37" o:spid="_x0000_s1026" type="#_x0000_t32" style="position:absolute;margin-left:8.7pt;margin-top:14.4pt;width:390.85pt;height:58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iCs/>
              </w:rPr>
              <w:t>1</w:t>
            </w:r>
          </w:p>
          <w:p w14:paraId="27D39268" w14:textId="77777777" w:rsidR="00CB5BAB" w:rsidRDefault="00CB5BAB">
            <w:pPr>
              <w:rPr>
                <w:rFonts w:eastAsiaTheme="minorEastAsia"/>
                <w:iCs/>
              </w:rPr>
            </w:pPr>
          </w:p>
          <w:p w14:paraId="0ECFC8FF" w14:textId="77777777" w:rsidR="00CB5BAB" w:rsidRDefault="00CB5BAB">
            <w:pPr>
              <w:rPr>
                <w:rFonts w:eastAsiaTheme="minorEastAsia"/>
                <w:iCs/>
              </w:rPr>
            </w:pPr>
          </w:p>
          <w:p w14:paraId="558A7C22" w14:textId="545E8539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</w:tr>
    </w:tbl>
    <w:p w14:paraId="63C53E7B" w14:textId="15140B79" w:rsidR="00CB5BAB" w:rsidRDefault="00CB5BAB">
      <w:pPr>
        <w:rPr>
          <w:rFonts w:eastAsiaTheme="minorEastAsia"/>
          <w:iCs/>
        </w:rPr>
      </w:pPr>
    </w:p>
    <w:p w14:paraId="3D08DD20" w14:textId="3761714A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6)</w:t>
      </w:r>
    </w:p>
    <w:p w14:paraId="3043FD20" w14:textId="3DAE3CE1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VPN=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\s\do2(\f(49(1-x);49-44x))</w:instrText>
      </w:r>
      <w:r>
        <w:rPr>
          <w:rFonts w:eastAsiaTheme="minorEastAsia"/>
          <w:iCs/>
        </w:rPr>
        <w:fldChar w:fldCharType="end"/>
      </w:r>
    </w:p>
    <w:p w14:paraId="60626777" w14:textId="3E37262F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On calcule la dérivée</w:t>
      </w:r>
    </w:p>
    <w:p w14:paraId="64C0A905" w14:textId="6D3649A2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VPN’=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\s\do2(\f(-49(49-44x)-(-44)*49(1-x);(49-44x)²))</w:instrText>
      </w:r>
      <w:r>
        <w:rPr>
          <w:rFonts w:eastAsiaTheme="minorEastAsia"/>
          <w:iCs/>
        </w:rPr>
        <w:fldChar w:fldCharType="end"/>
      </w:r>
    </w:p>
    <w:p w14:paraId="56B3C84E" w14:textId="28030874" w:rsidR="00CB5BAB" w:rsidRDefault="00CB5BAB">
      <w:pPr>
        <w:rPr>
          <w:rFonts w:eastAsiaTheme="minorEastAsia"/>
          <w:iCs/>
        </w:rPr>
      </w:pPr>
      <w:r>
        <w:rPr>
          <w:rFonts w:eastAsiaTheme="minorEastAsia"/>
          <w:iCs/>
        </w:rPr>
        <w:t>VPN’=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EQ \s\do2(\f(-1960x-245;(49-44x)²))</w:instrText>
      </w:r>
      <w:r>
        <w:rPr>
          <w:rFonts w:eastAsiaTheme="minorEastAsia"/>
          <w:iCs/>
        </w:rPr>
        <w:fldChar w:fldCharType="end"/>
      </w:r>
    </w:p>
    <w:p w14:paraId="17681346" w14:textId="77777777" w:rsidR="00CB5BAB" w:rsidRDefault="00CB5BAB">
      <w:pPr>
        <w:spacing w:before="0" w:after="40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2427DAD6" w14:textId="77777777" w:rsidR="00CB5BAB" w:rsidRDefault="00CB5BAB">
      <w:pPr>
        <w:rPr>
          <w:rFonts w:eastAsiaTheme="minorEastAsia"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7"/>
        <w:gridCol w:w="8285"/>
      </w:tblGrid>
      <w:tr w:rsidR="00CB5BAB" w14:paraId="488F63E2" w14:textId="77777777" w:rsidTr="00CB5BAB">
        <w:tc>
          <w:tcPr>
            <w:tcW w:w="562" w:type="dxa"/>
          </w:tcPr>
          <w:p w14:paraId="531C0F0C" w14:textId="7E579683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x</w:t>
            </w:r>
          </w:p>
        </w:tc>
        <w:tc>
          <w:tcPr>
            <w:tcW w:w="8500" w:type="dxa"/>
          </w:tcPr>
          <w:p w14:paraId="767A2FF9" w14:textId="348BBFA9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0                                                                                                                                   1</w:t>
            </w:r>
          </w:p>
        </w:tc>
      </w:tr>
      <w:tr w:rsidR="00CB5BAB" w14:paraId="3D92FA4B" w14:textId="77777777" w:rsidTr="00CB5BAB">
        <w:tc>
          <w:tcPr>
            <w:tcW w:w="562" w:type="dxa"/>
          </w:tcPr>
          <w:p w14:paraId="3FF7BBD4" w14:textId="2B38B966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VPN’</w:t>
            </w:r>
          </w:p>
        </w:tc>
        <w:tc>
          <w:tcPr>
            <w:tcW w:w="8500" w:type="dxa"/>
          </w:tcPr>
          <w:p w14:paraId="1DED8EFB" w14:textId="704482AB" w:rsidR="00CB5BAB" w:rsidRPr="00CB5BAB" w:rsidRDefault="00CB5BAB" w:rsidP="00CB5BAB">
            <w:pPr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b/>
                <w:bCs/>
                <w:iCs/>
              </w:rPr>
              <w:t>-</w:t>
            </w:r>
          </w:p>
        </w:tc>
      </w:tr>
      <w:tr w:rsidR="00CB5BAB" w14:paraId="37A4DA07" w14:textId="77777777" w:rsidTr="00CB5BAB">
        <w:tc>
          <w:tcPr>
            <w:tcW w:w="562" w:type="dxa"/>
          </w:tcPr>
          <w:p w14:paraId="4A98D12F" w14:textId="7D1B9E70" w:rsidR="00CB5BAB" w:rsidRDefault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VPN</w:t>
            </w:r>
          </w:p>
        </w:tc>
        <w:tc>
          <w:tcPr>
            <w:tcW w:w="8500" w:type="dxa"/>
          </w:tcPr>
          <w:p w14:paraId="6F112C92" w14:textId="108E1951" w:rsidR="00CB5BAB" w:rsidRDefault="00CB5BAB" w:rsidP="00CB5BAB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6DF425" wp14:editId="144FBDA6">
                      <wp:simplePos x="0" y="0"/>
                      <wp:positionH relativeFrom="column">
                        <wp:posOffset>84785</wp:posOffset>
                      </wp:positionH>
                      <wp:positionV relativeFrom="paragraph">
                        <wp:posOffset>162049</wp:posOffset>
                      </wp:positionV>
                      <wp:extent cx="4916384" cy="736270"/>
                      <wp:effectExtent l="0" t="0" r="74930" b="83185"/>
                      <wp:wrapNone/>
                      <wp:docPr id="38" name="Connecteur droit avec flèch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6384" cy="736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C23E8" id="Connecteur droit avec flèche 38" o:spid="_x0000_s1026" type="#_x0000_t32" style="position:absolute;margin-left:6.7pt;margin-top:12.75pt;width:387.1pt;height:57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EastAsia"/>
                <w:iCs/>
              </w:rPr>
              <w:t>1</w:t>
            </w:r>
          </w:p>
          <w:p w14:paraId="58C674CA" w14:textId="77777777" w:rsidR="00CB5BAB" w:rsidRDefault="00CB5BAB">
            <w:pPr>
              <w:rPr>
                <w:rFonts w:eastAsiaTheme="minorEastAsia"/>
                <w:iCs/>
              </w:rPr>
            </w:pPr>
          </w:p>
          <w:p w14:paraId="4917DE54" w14:textId="77777777" w:rsidR="00CB5BAB" w:rsidRDefault="00CB5BAB">
            <w:pPr>
              <w:rPr>
                <w:rFonts w:eastAsiaTheme="minorEastAsia"/>
                <w:iCs/>
              </w:rPr>
            </w:pPr>
          </w:p>
          <w:p w14:paraId="639DCBEB" w14:textId="33B92A49" w:rsidR="00CB5BAB" w:rsidRDefault="00CB5BAB" w:rsidP="00CB5BAB">
            <w:pPr>
              <w:jc w:val="right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</w:tr>
    </w:tbl>
    <w:p w14:paraId="781232DC" w14:textId="77777777" w:rsidR="00CB5BAB" w:rsidRPr="00CB5BAB" w:rsidRDefault="00CB5BAB">
      <w:pPr>
        <w:rPr>
          <w:rFonts w:eastAsiaTheme="minorEastAsia"/>
          <w:iCs/>
        </w:rPr>
      </w:pPr>
    </w:p>
    <w:sectPr w:rsidR="00CB5BAB" w:rsidRPr="00CB5BAB" w:rsidSect="006705F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D2109" w14:textId="77777777" w:rsidR="00431A08" w:rsidRDefault="00431A08" w:rsidP="007E6A72">
      <w:pPr>
        <w:spacing w:before="0" w:after="0"/>
      </w:pPr>
      <w:r>
        <w:separator/>
      </w:r>
    </w:p>
  </w:endnote>
  <w:endnote w:type="continuationSeparator" w:id="0">
    <w:p w14:paraId="09CBF8B1" w14:textId="77777777" w:rsidR="00431A08" w:rsidRDefault="00431A08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69F7E519" w14:textId="7C04B241" w:rsidR="007E6A72" w:rsidRDefault="00030BA7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5682AB80" wp14:editId="3518306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92CE6" w14:textId="77777777" w:rsidR="007E6A72" w:rsidRDefault="00431A0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82AB8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47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13492CE6" w14:textId="77777777" w:rsidR="007E6A72" w:rsidRDefault="00431A0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522EC" w14:textId="77777777" w:rsidR="00431A08" w:rsidRDefault="00431A08" w:rsidP="007E6A72">
      <w:pPr>
        <w:spacing w:before="0" w:after="0"/>
      </w:pPr>
      <w:r>
        <w:separator/>
      </w:r>
    </w:p>
  </w:footnote>
  <w:footnote w:type="continuationSeparator" w:id="0">
    <w:p w14:paraId="170F8F80" w14:textId="77777777" w:rsidR="00431A08" w:rsidRDefault="00431A08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EFF8" w14:textId="553D066A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20-06-06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030BA7">
          <w:rPr>
            <w:color w:val="FF0000"/>
            <w:u w:val="single"/>
          </w:rPr>
          <w:t>samedi 6 juin 2020</w:t>
        </w:r>
      </w:sdtContent>
    </w:sdt>
    <w:r w:rsidRPr="002D308F">
      <w:rPr>
        <w:color w:val="FF0000"/>
      </w:rPr>
      <w:t xml:space="preserve"> </w:t>
    </w:r>
  </w:p>
  <w:p w14:paraId="4D63F2F5" w14:textId="4A3FBDFD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030BA7">
          <w:rPr>
            <w:color w:val="FF0000"/>
            <w:u w:val="single"/>
          </w:rPr>
          <w:t>Mathématiques</w:t>
        </w:r>
      </w:sdtContent>
    </w:sdt>
  </w:p>
  <w:p w14:paraId="0E6C7035" w14:textId="4F19CC8C" w:rsidR="00620033" w:rsidRPr="002D308F" w:rsidRDefault="00431A08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030BA7">
          <w:rPr>
            <w:color w:val="FF0000"/>
            <w:u w:val="single"/>
          </w:rPr>
          <w:t>1</w:t>
        </w:r>
        <w:r w:rsidR="00030BA7" w:rsidRPr="00030BA7">
          <w:rPr>
            <w:color w:val="FF0000"/>
            <w:u w:val="single"/>
            <w:vertAlign w:val="superscript"/>
          </w:rPr>
          <w:t>ère</w:t>
        </w:r>
        <w:r w:rsidR="00030BA7">
          <w:rPr>
            <w:color w:val="FF0000"/>
            <w:u w:val="single"/>
          </w:rPr>
          <w:t>G3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030BA7">
          <w:rPr>
            <w:color w:val="FF0000"/>
            <w:u w:val="single"/>
          </w:rPr>
          <w:t>Exercice complémentaire de mathématiques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71195481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A6EEF"/>
    <w:multiLevelType w:val="hybridMultilevel"/>
    <w:tmpl w:val="3918BB50"/>
    <w:lvl w:ilvl="0" w:tplc="7B8C0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26D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20E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E3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2A8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0EF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C64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7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62B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0sjQ2NzA2MrK0MLZQ0lEKTi0uzszPAykwqgUAjJXmISwAAAA="/>
  </w:docVars>
  <w:rsids>
    <w:rsidRoot w:val="00030BA7"/>
    <w:rsid w:val="00030BA7"/>
    <w:rsid w:val="00082971"/>
    <w:rsid w:val="00096B4B"/>
    <w:rsid w:val="000E441E"/>
    <w:rsid w:val="001A2B79"/>
    <w:rsid w:val="002145CC"/>
    <w:rsid w:val="002457EF"/>
    <w:rsid w:val="0024605F"/>
    <w:rsid w:val="00266F96"/>
    <w:rsid w:val="00286DE3"/>
    <w:rsid w:val="002B2BC1"/>
    <w:rsid w:val="002C31C7"/>
    <w:rsid w:val="002C3BCF"/>
    <w:rsid w:val="002D308F"/>
    <w:rsid w:val="0030552D"/>
    <w:rsid w:val="00316CCC"/>
    <w:rsid w:val="0032533A"/>
    <w:rsid w:val="003826E5"/>
    <w:rsid w:val="00384AFA"/>
    <w:rsid w:val="00396658"/>
    <w:rsid w:val="003A4BD3"/>
    <w:rsid w:val="003E0D00"/>
    <w:rsid w:val="00431A08"/>
    <w:rsid w:val="004B2701"/>
    <w:rsid w:val="00556637"/>
    <w:rsid w:val="0057086E"/>
    <w:rsid w:val="005864F5"/>
    <w:rsid w:val="0061550B"/>
    <w:rsid w:val="00620033"/>
    <w:rsid w:val="00622F1F"/>
    <w:rsid w:val="006240BA"/>
    <w:rsid w:val="0064274E"/>
    <w:rsid w:val="00643555"/>
    <w:rsid w:val="006705F3"/>
    <w:rsid w:val="00696649"/>
    <w:rsid w:val="006A5573"/>
    <w:rsid w:val="006E76A0"/>
    <w:rsid w:val="0070765B"/>
    <w:rsid w:val="0074193B"/>
    <w:rsid w:val="00742FED"/>
    <w:rsid w:val="00770F7D"/>
    <w:rsid w:val="00791FD2"/>
    <w:rsid w:val="007E5F82"/>
    <w:rsid w:val="007E6A72"/>
    <w:rsid w:val="007F51FF"/>
    <w:rsid w:val="00804546"/>
    <w:rsid w:val="008069DC"/>
    <w:rsid w:val="00850DC8"/>
    <w:rsid w:val="00854BCA"/>
    <w:rsid w:val="008B4300"/>
    <w:rsid w:val="008E2B13"/>
    <w:rsid w:val="008E6E35"/>
    <w:rsid w:val="008E776B"/>
    <w:rsid w:val="00927F0D"/>
    <w:rsid w:val="0095107C"/>
    <w:rsid w:val="009C591C"/>
    <w:rsid w:val="009C7E72"/>
    <w:rsid w:val="009E0E7B"/>
    <w:rsid w:val="00A1767B"/>
    <w:rsid w:val="00A5406E"/>
    <w:rsid w:val="00A57F3B"/>
    <w:rsid w:val="00A7706C"/>
    <w:rsid w:val="00A926FA"/>
    <w:rsid w:val="00A9528F"/>
    <w:rsid w:val="00AA0670"/>
    <w:rsid w:val="00AB45D1"/>
    <w:rsid w:val="00AC44CD"/>
    <w:rsid w:val="00AD18F8"/>
    <w:rsid w:val="00B0262D"/>
    <w:rsid w:val="00B031A8"/>
    <w:rsid w:val="00B117E8"/>
    <w:rsid w:val="00B5121A"/>
    <w:rsid w:val="00BA2AD3"/>
    <w:rsid w:val="00BB1BBE"/>
    <w:rsid w:val="00BD64C6"/>
    <w:rsid w:val="00C72C28"/>
    <w:rsid w:val="00C9092A"/>
    <w:rsid w:val="00C92E6B"/>
    <w:rsid w:val="00CA4EB5"/>
    <w:rsid w:val="00CB5BAB"/>
    <w:rsid w:val="00CB7CE4"/>
    <w:rsid w:val="00CC530F"/>
    <w:rsid w:val="00CD6B07"/>
    <w:rsid w:val="00CF1DAB"/>
    <w:rsid w:val="00D53DA7"/>
    <w:rsid w:val="00DE0ED7"/>
    <w:rsid w:val="00DE7532"/>
    <w:rsid w:val="00E06B7F"/>
    <w:rsid w:val="00EC6651"/>
    <w:rsid w:val="00EF5C92"/>
    <w:rsid w:val="00F311D1"/>
    <w:rsid w:val="00F50B03"/>
    <w:rsid w:val="00F85960"/>
    <w:rsid w:val="00F91D65"/>
    <w:rsid w:val="00FC2796"/>
    <w:rsid w:val="00FE2AF9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09803"/>
  <w15:docId w15:val="{DA34282C-BF99-4760-9271-D910634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7706C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EC66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C44CD"/>
    <w:pPr>
      <w:spacing w:before="0" w:after="0"/>
      <w:ind w:left="720"/>
      <w:contextualSpacing/>
      <w:jc w:val="left"/>
    </w:pPr>
    <w:rPr>
      <w:rFonts w:eastAsia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037961-332D-4B37-B922-F4F3F31E315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1D776F9-9605-4D30-8EF2-7B88A2631E24}">
      <dgm:prSet phldrT="[Texte]" phldr="1"/>
      <dgm:spPr/>
      <dgm:t>
        <a:bodyPr/>
        <a:lstStyle/>
        <a:p>
          <a:endParaRPr lang="fr-FR"/>
        </a:p>
      </dgm:t>
    </dgm:pt>
    <dgm:pt modelId="{3ACC3559-BCB7-40B1-99CB-5E115E2A27CF}" type="parTrans" cxnId="{6275FC76-0C04-4CAB-8A95-06C7B835178A}">
      <dgm:prSet/>
      <dgm:spPr/>
      <dgm:t>
        <a:bodyPr/>
        <a:lstStyle/>
        <a:p>
          <a:endParaRPr lang="fr-FR"/>
        </a:p>
      </dgm:t>
    </dgm:pt>
    <dgm:pt modelId="{79960DD2-5C1C-437A-95A2-1E21E73D140E}" type="sibTrans" cxnId="{6275FC76-0C04-4CAB-8A95-06C7B835178A}">
      <dgm:prSet/>
      <dgm:spPr/>
      <dgm:t>
        <a:bodyPr/>
        <a:lstStyle/>
        <a:p>
          <a:endParaRPr lang="fr-FR"/>
        </a:p>
      </dgm:t>
    </dgm:pt>
    <dgm:pt modelId="{04657DFC-F99A-488E-8E5A-F2762B43BDE4}">
      <dgm:prSet phldrT="[Texte]"/>
      <dgm:spPr/>
      <dgm:t>
        <a:bodyPr/>
        <a:lstStyle/>
        <a:p>
          <a:r>
            <a:rPr lang="fr-FR"/>
            <a:t>T positif</a:t>
          </a:r>
        </a:p>
      </dgm:t>
    </dgm:pt>
    <dgm:pt modelId="{EDF7CC1F-64C8-42E3-91B5-73E534B2BE7F}" type="parTrans" cxnId="{C46BAB30-876E-498E-B0B9-CC23B8D04E17}">
      <dgm:prSet/>
      <dgm:spPr/>
      <dgm:t>
        <a:bodyPr/>
        <a:lstStyle/>
        <a:p>
          <a:endParaRPr lang="fr-FR"/>
        </a:p>
      </dgm:t>
    </dgm:pt>
    <dgm:pt modelId="{1F898BC7-6448-4CCF-A764-6F82A40BDECE}" type="sibTrans" cxnId="{C46BAB30-876E-498E-B0B9-CC23B8D04E17}">
      <dgm:prSet/>
      <dgm:spPr/>
      <dgm:t>
        <a:bodyPr/>
        <a:lstStyle/>
        <a:p>
          <a:endParaRPr lang="fr-FR"/>
        </a:p>
      </dgm:t>
    </dgm:pt>
    <dgm:pt modelId="{E3D9FE43-CFAC-438A-ACEA-20B169083741}">
      <dgm:prSet phldrT="[Texte]"/>
      <dgm:spPr/>
      <dgm:t>
        <a:bodyPr/>
        <a:lstStyle/>
        <a:p>
          <a:r>
            <a:rPr lang="fr-FR"/>
            <a:t>H est positif</a:t>
          </a:r>
        </a:p>
      </dgm:t>
    </dgm:pt>
    <dgm:pt modelId="{907F5637-9206-4BF9-B10D-4CF886C3FC9E}" type="parTrans" cxnId="{8AFAFEF8-9468-4C1B-818A-8507A4998C8C}">
      <dgm:prSet/>
      <dgm:spPr/>
      <dgm:t>
        <a:bodyPr/>
        <a:lstStyle/>
        <a:p>
          <a:endParaRPr lang="fr-FR"/>
        </a:p>
      </dgm:t>
    </dgm:pt>
    <dgm:pt modelId="{FF75F2D9-5ED3-4FFA-A3C0-9961A66D6CE1}" type="sibTrans" cxnId="{8AFAFEF8-9468-4C1B-818A-8507A4998C8C}">
      <dgm:prSet/>
      <dgm:spPr/>
      <dgm:t>
        <a:bodyPr/>
        <a:lstStyle/>
        <a:p>
          <a:endParaRPr lang="fr-FR"/>
        </a:p>
      </dgm:t>
    </dgm:pt>
    <dgm:pt modelId="{93B22EB2-BFA2-48B5-907D-17613175F9BB}">
      <dgm:prSet phldrT="[Texte]"/>
      <dgm:spPr/>
      <dgm:t>
        <a:bodyPr/>
        <a:lstStyle/>
        <a:p>
          <a:r>
            <a:rPr lang="fr-FR"/>
            <a:t>H est négatif</a:t>
          </a:r>
        </a:p>
      </dgm:t>
    </dgm:pt>
    <dgm:pt modelId="{E18389D8-4B84-43D9-A5A9-D835183A19A5}" type="parTrans" cxnId="{7D512DB0-EB71-4A8A-B496-928CF3F0AF66}">
      <dgm:prSet/>
      <dgm:spPr/>
      <dgm:t>
        <a:bodyPr/>
        <a:lstStyle/>
        <a:p>
          <a:endParaRPr lang="fr-FR"/>
        </a:p>
      </dgm:t>
    </dgm:pt>
    <dgm:pt modelId="{5FD73591-10F7-4345-AE42-B903471AF52A}" type="sibTrans" cxnId="{7D512DB0-EB71-4A8A-B496-928CF3F0AF66}">
      <dgm:prSet/>
      <dgm:spPr/>
      <dgm:t>
        <a:bodyPr/>
        <a:lstStyle/>
        <a:p>
          <a:endParaRPr lang="fr-FR"/>
        </a:p>
      </dgm:t>
    </dgm:pt>
    <dgm:pt modelId="{40B8E754-4A69-45A3-8497-B90114860C6A}">
      <dgm:prSet phldrT="[Texte]"/>
      <dgm:spPr/>
      <dgm:t>
        <a:bodyPr/>
        <a:lstStyle/>
        <a:p>
          <a:r>
            <a:rPr lang="fr-FR"/>
            <a:t>T négatif</a:t>
          </a:r>
        </a:p>
      </dgm:t>
    </dgm:pt>
    <dgm:pt modelId="{360C69EE-C111-40E6-8F41-2015496B9F68}" type="parTrans" cxnId="{BE6C3D62-F88E-4949-AD74-78A9F7D0AED6}">
      <dgm:prSet/>
      <dgm:spPr/>
      <dgm:t>
        <a:bodyPr/>
        <a:lstStyle/>
        <a:p>
          <a:endParaRPr lang="fr-FR"/>
        </a:p>
      </dgm:t>
    </dgm:pt>
    <dgm:pt modelId="{F72F5951-7111-4299-8A61-E3CA5BF164AB}" type="sibTrans" cxnId="{BE6C3D62-F88E-4949-AD74-78A9F7D0AED6}">
      <dgm:prSet/>
      <dgm:spPr/>
      <dgm:t>
        <a:bodyPr/>
        <a:lstStyle/>
        <a:p>
          <a:endParaRPr lang="fr-FR"/>
        </a:p>
      </dgm:t>
    </dgm:pt>
    <dgm:pt modelId="{50FEDCA1-8256-4421-B502-A961067E64AD}">
      <dgm:prSet phldrT="[Texte]"/>
      <dgm:spPr/>
      <dgm:t>
        <a:bodyPr/>
        <a:lstStyle/>
        <a:p>
          <a:r>
            <a:rPr lang="fr-FR"/>
            <a:t>H est positif</a:t>
          </a:r>
        </a:p>
      </dgm:t>
    </dgm:pt>
    <dgm:pt modelId="{3DF54D9F-8C5E-4EE5-A6DE-ACE4BB96AD5D}" type="parTrans" cxnId="{CB55AE13-8741-4113-B063-523F72CFA0E5}">
      <dgm:prSet/>
      <dgm:spPr/>
      <dgm:t>
        <a:bodyPr/>
        <a:lstStyle/>
        <a:p>
          <a:endParaRPr lang="fr-FR"/>
        </a:p>
      </dgm:t>
    </dgm:pt>
    <dgm:pt modelId="{051298F0-5953-423C-9045-A914B765D0B2}" type="sibTrans" cxnId="{CB55AE13-8741-4113-B063-523F72CFA0E5}">
      <dgm:prSet/>
      <dgm:spPr/>
      <dgm:t>
        <a:bodyPr/>
        <a:lstStyle/>
        <a:p>
          <a:endParaRPr lang="fr-FR"/>
        </a:p>
      </dgm:t>
    </dgm:pt>
    <dgm:pt modelId="{9AA6B28F-D21C-4C44-BDD2-0B513C82DC6B}">
      <dgm:prSet phldrT="[Texte]"/>
      <dgm:spPr/>
      <dgm:t>
        <a:bodyPr/>
        <a:lstStyle/>
        <a:p>
          <a:r>
            <a:rPr lang="fr-FR"/>
            <a:t>Personne atteinte</a:t>
          </a:r>
        </a:p>
      </dgm:t>
    </dgm:pt>
    <dgm:pt modelId="{D9C19988-C51C-4B9E-B584-5A51A258C404}" type="parTrans" cxnId="{F10736FB-B2CA-45A3-98AF-CF6D2E0E50AE}">
      <dgm:prSet/>
      <dgm:spPr/>
      <dgm:t>
        <a:bodyPr/>
        <a:lstStyle/>
        <a:p>
          <a:endParaRPr lang="fr-FR"/>
        </a:p>
      </dgm:t>
    </dgm:pt>
    <dgm:pt modelId="{D020C43F-4F33-4F3C-AEC3-23189DBE5D80}" type="sibTrans" cxnId="{F10736FB-B2CA-45A3-98AF-CF6D2E0E50AE}">
      <dgm:prSet/>
      <dgm:spPr/>
      <dgm:t>
        <a:bodyPr/>
        <a:lstStyle/>
        <a:p>
          <a:endParaRPr lang="fr-FR"/>
        </a:p>
      </dgm:t>
    </dgm:pt>
    <dgm:pt modelId="{0D29589E-39F1-478A-AE61-129B63968F03}">
      <dgm:prSet phldrT="[Texte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Personne pas atteinte</a:t>
          </a:r>
        </a:p>
      </dgm:t>
    </dgm:pt>
    <dgm:pt modelId="{A37F1696-1F32-4AE0-A934-384E661C4238}" type="parTrans" cxnId="{2157C41C-43AC-444C-919D-2626CDB86E55}">
      <dgm:prSet/>
      <dgm:spPr/>
      <dgm:t>
        <a:bodyPr/>
        <a:lstStyle/>
        <a:p>
          <a:endParaRPr lang="fr-FR"/>
        </a:p>
      </dgm:t>
    </dgm:pt>
    <dgm:pt modelId="{4585266A-E9DD-4EE0-8C26-E9E3A496CCAC}" type="sibTrans" cxnId="{2157C41C-43AC-444C-919D-2626CDB86E55}">
      <dgm:prSet/>
      <dgm:spPr/>
      <dgm:t>
        <a:bodyPr/>
        <a:lstStyle/>
        <a:p>
          <a:endParaRPr lang="fr-FR"/>
        </a:p>
      </dgm:t>
    </dgm:pt>
    <dgm:pt modelId="{CBF70F8D-6300-4C9C-BD15-B22D97710D8A}">
      <dgm:prSet phldrT="[Texte]"/>
      <dgm:spPr/>
      <dgm:t>
        <a:bodyPr/>
        <a:lstStyle/>
        <a:p>
          <a:r>
            <a:rPr lang="fr-FR"/>
            <a:t>H est négatif</a:t>
          </a:r>
        </a:p>
      </dgm:t>
    </dgm:pt>
    <dgm:pt modelId="{A0E97396-8164-45CA-84C4-5227AD689436}" type="parTrans" cxnId="{E830B201-1956-49F3-A2F5-D4C9D77ABC26}">
      <dgm:prSet/>
      <dgm:spPr/>
      <dgm:t>
        <a:bodyPr/>
        <a:lstStyle/>
        <a:p>
          <a:endParaRPr lang="fr-FR"/>
        </a:p>
      </dgm:t>
    </dgm:pt>
    <dgm:pt modelId="{4D13E986-2691-491B-94C2-7C87F019684D}" type="sibTrans" cxnId="{E830B201-1956-49F3-A2F5-D4C9D77ABC26}">
      <dgm:prSet/>
      <dgm:spPr/>
      <dgm:t>
        <a:bodyPr/>
        <a:lstStyle/>
        <a:p>
          <a:endParaRPr lang="fr-FR"/>
        </a:p>
      </dgm:t>
    </dgm:pt>
    <dgm:pt modelId="{F88CF37D-D1C4-4269-BCCD-115660D9358B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Personne est atteinte</a:t>
          </a:r>
        </a:p>
      </dgm:t>
    </dgm:pt>
    <dgm:pt modelId="{2F9F4101-BADD-45B7-962A-30B28BC0D478}" type="parTrans" cxnId="{2C65E591-CB25-4CDF-BC79-F4B4095AE7D2}">
      <dgm:prSet/>
      <dgm:spPr/>
      <dgm:t>
        <a:bodyPr/>
        <a:lstStyle/>
        <a:p>
          <a:endParaRPr lang="fr-FR"/>
        </a:p>
      </dgm:t>
    </dgm:pt>
    <dgm:pt modelId="{BD9B7821-43F9-4165-AB57-C1AA84943035}" type="sibTrans" cxnId="{2C65E591-CB25-4CDF-BC79-F4B4095AE7D2}">
      <dgm:prSet/>
      <dgm:spPr/>
      <dgm:t>
        <a:bodyPr/>
        <a:lstStyle/>
        <a:p>
          <a:endParaRPr lang="fr-FR"/>
        </a:p>
      </dgm:t>
    </dgm:pt>
    <dgm:pt modelId="{78D32973-E824-4105-B367-B6B2A29D171D}">
      <dgm:prSet phldrT="[Texte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Personne pas atteinte</a:t>
          </a:r>
        </a:p>
      </dgm:t>
    </dgm:pt>
    <dgm:pt modelId="{66C3AE30-F185-42D1-AD60-0054DD28BA7F}" type="parTrans" cxnId="{1AC2AF11-35B4-4D4F-871F-487282F41F55}">
      <dgm:prSet/>
      <dgm:spPr/>
      <dgm:t>
        <a:bodyPr/>
        <a:lstStyle/>
        <a:p>
          <a:endParaRPr lang="fr-FR"/>
        </a:p>
      </dgm:t>
    </dgm:pt>
    <dgm:pt modelId="{BBA682E2-53E4-43F3-BFDD-6575B80B867D}" type="sibTrans" cxnId="{1AC2AF11-35B4-4D4F-871F-487282F41F55}">
      <dgm:prSet/>
      <dgm:spPr/>
      <dgm:t>
        <a:bodyPr/>
        <a:lstStyle/>
        <a:p>
          <a:endParaRPr lang="fr-FR"/>
        </a:p>
      </dgm:t>
    </dgm:pt>
    <dgm:pt modelId="{B55A16B7-099E-4A9A-B6FD-F848E3E6E1B5}" type="pres">
      <dgm:prSet presAssocID="{4C037961-332D-4B37-B922-F4F3F31E315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921E37B-9A0F-45E3-8378-37068DEF8691}" type="pres">
      <dgm:prSet presAssocID="{21D776F9-9605-4D30-8EF2-7B88A2631E24}" presName="root1" presStyleCnt="0"/>
      <dgm:spPr/>
    </dgm:pt>
    <dgm:pt modelId="{4ADACE30-CA52-4FB6-BCC8-ED7A9763A19B}" type="pres">
      <dgm:prSet presAssocID="{21D776F9-9605-4D30-8EF2-7B88A2631E24}" presName="LevelOneTextNode" presStyleLbl="node0" presStyleIdx="0" presStyleCnt="1" custScaleX="2362">
        <dgm:presLayoutVars>
          <dgm:chPref val="3"/>
        </dgm:presLayoutVars>
      </dgm:prSet>
      <dgm:spPr/>
    </dgm:pt>
    <dgm:pt modelId="{463ECE27-DCAA-4462-849F-D803588AA5D9}" type="pres">
      <dgm:prSet presAssocID="{21D776F9-9605-4D30-8EF2-7B88A2631E24}" presName="level2hierChild" presStyleCnt="0"/>
      <dgm:spPr/>
    </dgm:pt>
    <dgm:pt modelId="{1F503C12-EAB4-499F-BE1A-506537BE25D7}" type="pres">
      <dgm:prSet presAssocID="{EDF7CC1F-64C8-42E3-91B5-73E534B2BE7F}" presName="conn2-1" presStyleLbl="parChTrans1D2" presStyleIdx="0" presStyleCnt="2"/>
      <dgm:spPr/>
    </dgm:pt>
    <dgm:pt modelId="{89B059BC-F358-476B-9B61-A8BC9B346F98}" type="pres">
      <dgm:prSet presAssocID="{EDF7CC1F-64C8-42E3-91B5-73E534B2BE7F}" presName="connTx" presStyleLbl="parChTrans1D2" presStyleIdx="0" presStyleCnt="2"/>
      <dgm:spPr/>
    </dgm:pt>
    <dgm:pt modelId="{AB5FCBA4-BF99-496F-8C5C-5976233220F1}" type="pres">
      <dgm:prSet presAssocID="{04657DFC-F99A-488E-8E5A-F2762B43BDE4}" presName="root2" presStyleCnt="0"/>
      <dgm:spPr/>
    </dgm:pt>
    <dgm:pt modelId="{19E87854-5B5B-4A30-8FCB-FDAEB2AA6624}" type="pres">
      <dgm:prSet presAssocID="{04657DFC-F99A-488E-8E5A-F2762B43BDE4}" presName="LevelTwoTextNode" presStyleLbl="node2" presStyleIdx="0" presStyleCnt="2">
        <dgm:presLayoutVars>
          <dgm:chPref val="3"/>
        </dgm:presLayoutVars>
      </dgm:prSet>
      <dgm:spPr/>
    </dgm:pt>
    <dgm:pt modelId="{6794D26A-ED27-46C8-BC40-8E09B056C89C}" type="pres">
      <dgm:prSet presAssocID="{04657DFC-F99A-488E-8E5A-F2762B43BDE4}" presName="level3hierChild" presStyleCnt="0"/>
      <dgm:spPr/>
    </dgm:pt>
    <dgm:pt modelId="{81723B6B-0050-4806-8989-88A5D2FDBACE}" type="pres">
      <dgm:prSet presAssocID="{907F5637-9206-4BF9-B10D-4CF886C3FC9E}" presName="conn2-1" presStyleLbl="parChTrans1D3" presStyleIdx="0" presStyleCnt="4"/>
      <dgm:spPr/>
    </dgm:pt>
    <dgm:pt modelId="{B71A902D-BC70-4436-B364-4AB590134243}" type="pres">
      <dgm:prSet presAssocID="{907F5637-9206-4BF9-B10D-4CF886C3FC9E}" presName="connTx" presStyleLbl="parChTrans1D3" presStyleIdx="0" presStyleCnt="4"/>
      <dgm:spPr/>
    </dgm:pt>
    <dgm:pt modelId="{C3D79821-6C01-4138-82A1-BC22EDC7935D}" type="pres">
      <dgm:prSet presAssocID="{E3D9FE43-CFAC-438A-ACEA-20B169083741}" presName="root2" presStyleCnt="0"/>
      <dgm:spPr/>
    </dgm:pt>
    <dgm:pt modelId="{37235521-7900-4ACC-A458-D527B4613C6D}" type="pres">
      <dgm:prSet presAssocID="{E3D9FE43-CFAC-438A-ACEA-20B169083741}" presName="LevelTwoTextNode" presStyleLbl="node3" presStyleIdx="0" presStyleCnt="4">
        <dgm:presLayoutVars>
          <dgm:chPref val="3"/>
        </dgm:presLayoutVars>
      </dgm:prSet>
      <dgm:spPr/>
    </dgm:pt>
    <dgm:pt modelId="{42FA8D53-90B3-4ACC-9C18-F9F19759B68F}" type="pres">
      <dgm:prSet presAssocID="{E3D9FE43-CFAC-438A-ACEA-20B169083741}" presName="level3hierChild" presStyleCnt="0"/>
      <dgm:spPr/>
    </dgm:pt>
    <dgm:pt modelId="{D435DD4D-E19E-4190-B5F8-F811EBD0019A}" type="pres">
      <dgm:prSet presAssocID="{D9C19988-C51C-4B9E-B584-5A51A258C404}" presName="conn2-1" presStyleLbl="parChTrans1D4" presStyleIdx="0" presStyleCnt="4"/>
      <dgm:spPr/>
    </dgm:pt>
    <dgm:pt modelId="{1E73FCC6-DDAF-4362-83D1-CFD86661D273}" type="pres">
      <dgm:prSet presAssocID="{D9C19988-C51C-4B9E-B584-5A51A258C404}" presName="connTx" presStyleLbl="parChTrans1D4" presStyleIdx="0" presStyleCnt="4"/>
      <dgm:spPr/>
    </dgm:pt>
    <dgm:pt modelId="{5F7D99B9-D9C5-4BDD-94F0-211C6D1C91E6}" type="pres">
      <dgm:prSet presAssocID="{9AA6B28F-D21C-4C44-BDD2-0B513C82DC6B}" presName="root2" presStyleCnt="0"/>
      <dgm:spPr/>
    </dgm:pt>
    <dgm:pt modelId="{17CD530D-AD64-4057-A0A6-44D1015A4439}" type="pres">
      <dgm:prSet presAssocID="{9AA6B28F-D21C-4C44-BDD2-0B513C82DC6B}" presName="LevelTwoTextNode" presStyleLbl="node4" presStyleIdx="0" presStyleCnt="4">
        <dgm:presLayoutVars>
          <dgm:chPref val="3"/>
        </dgm:presLayoutVars>
      </dgm:prSet>
      <dgm:spPr/>
    </dgm:pt>
    <dgm:pt modelId="{39DFCC11-55ED-4DF7-A061-05BAEFD7FD51}" type="pres">
      <dgm:prSet presAssocID="{9AA6B28F-D21C-4C44-BDD2-0B513C82DC6B}" presName="level3hierChild" presStyleCnt="0"/>
      <dgm:spPr/>
    </dgm:pt>
    <dgm:pt modelId="{B125C227-D955-4A70-8BB9-33AF1138BAA3}" type="pres">
      <dgm:prSet presAssocID="{E18389D8-4B84-43D9-A5A9-D835183A19A5}" presName="conn2-1" presStyleLbl="parChTrans1D3" presStyleIdx="1" presStyleCnt="4"/>
      <dgm:spPr/>
    </dgm:pt>
    <dgm:pt modelId="{20CA915B-A0A1-4678-8209-69C1684F85FF}" type="pres">
      <dgm:prSet presAssocID="{E18389D8-4B84-43D9-A5A9-D835183A19A5}" presName="connTx" presStyleLbl="parChTrans1D3" presStyleIdx="1" presStyleCnt="4"/>
      <dgm:spPr/>
    </dgm:pt>
    <dgm:pt modelId="{6E505FD0-C001-45C1-848E-81B9B434C9B8}" type="pres">
      <dgm:prSet presAssocID="{93B22EB2-BFA2-48B5-907D-17613175F9BB}" presName="root2" presStyleCnt="0"/>
      <dgm:spPr/>
    </dgm:pt>
    <dgm:pt modelId="{F4042777-37C5-489B-BC10-9A94897242B7}" type="pres">
      <dgm:prSet presAssocID="{93B22EB2-BFA2-48B5-907D-17613175F9BB}" presName="LevelTwoTextNode" presStyleLbl="node3" presStyleIdx="1" presStyleCnt="4">
        <dgm:presLayoutVars>
          <dgm:chPref val="3"/>
        </dgm:presLayoutVars>
      </dgm:prSet>
      <dgm:spPr/>
    </dgm:pt>
    <dgm:pt modelId="{B510D390-A32D-41BF-BB82-5E0ADC65C315}" type="pres">
      <dgm:prSet presAssocID="{93B22EB2-BFA2-48B5-907D-17613175F9BB}" presName="level3hierChild" presStyleCnt="0"/>
      <dgm:spPr/>
    </dgm:pt>
    <dgm:pt modelId="{302345C8-CD53-4A31-AEB5-DBE441F6C1BA}" type="pres">
      <dgm:prSet presAssocID="{A37F1696-1F32-4AE0-A934-384E661C4238}" presName="conn2-1" presStyleLbl="parChTrans1D4" presStyleIdx="1" presStyleCnt="4"/>
      <dgm:spPr/>
    </dgm:pt>
    <dgm:pt modelId="{AFD12050-9794-4B9D-858A-461BFED6EB40}" type="pres">
      <dgm:prSet presAssocID="{A37F1696-1F32-4AE0-A934-384E661C4238}" presName="connTx" presStyleLbl="parChTrans1D4" presStyleIdx="1" presStyleCnt="4"/>
      <dgm:spPr/>
    </dgm:pt>
    <dgm:pt modelId="{40AB6164-965D-46BD-94E8-C501535BF40A}" type="pres">
      <dgm:prSet presAssocID="{0D29589E-39F1-478A-AE61-129B63968F03}" presName="root2" presStyleCnt="0"/>
      <dgm:spPr/>
    </dgm:pt>
    <dgm:pt modelId="{49EC761E-9377-490B-A131-5AE8A991B71D}" type="pres">
      <dgm:prSet presAssocID="{0D29589E-39F1-478A-AE61-129B63968F03}" presName="LevelTwoTextNode" presStyleLbl="node4" presStyleIdx="1" presStyleCnt="4">
        <dgm:presLayoutVars>
          <dgm:chPref val="3"/>
        </dgm:presLayoutVars>
      </dgm:prSet>
      <dgm:spPr/>
    </dgm:pt>
    <dgm:pt modelId="{0F08BA69-B518-4BB7-B269-3D365D58A6B6}" type="pres">
      <dgm:prSet presAssocID="{0D29589E-39F1-478A-AE61-129B63968F03}" presName="level3hierChild" presStyleCnt="0"/>
      <dgm:spPr/>
    </dgm:pt>
    <dgm:pt modelId="{D59013C9-3087-4601-A969-344A19140756}" type="pres">
      <dgm:prSet presAssocID="{360C69EE-C111-40E6-8F41-2015496B9F68}" presName="conn2-1" presStyleLbl="parChTrans1D2" presStyleIdx="1" presStyleCnt="2"/>
      <dgm:spPr/>
    </dgm:pt>
    <dgm:pt modelId="{CF28568C-3F19-42F9-8396-56F64610858B}" type="pres">
      <dgm:prSet presAssocID="{360C69EE-C111-40E6-8F41-2015496B9F68}" presName="connTx" presStyleLbl="parChTrans1D2" presStyleIdx="1" presStyleCnt="2"/>
      <dgm:spPr/>
    </dgm:pt>
    <dgm:pt modelId="{022CFF66-709A-4B20-BB20-DA3FB08B3E03}" type="pres">
      <dgm:prSet presAssocID="{40B8E754-4A69-45A3-8497-B90114860C6A}" presName="root2" presStyleCnt="0"/>
      <dgm:spPr/>
    </dgm:pt>
    <dgm:pt modelId="{C1BE14B0-05FD-4259-B0E5-EC6205375937}" type="pres">
      <dgm:prSet presAssocID="{40B8E754-4A69-45A3-8497-B90114860C6A}" presName="LevelTwoTextNode" presStyleLbl="node2" presStyleIdx="1" presStyleCnt="2">
        <dgm:presLayoutVars>
          <dgm:chPref val="3"/>
        </dgm:presLayoutVars>
      </dgm:prSet>
      <dgm:spPr/>
    </dgm:pt>
    <dgm:pt modelId="{60FD180F-3215-4F59-A6BE-9E385BC9D8AE}" type="pres">
      <dgm:prSet presAssocID="{40B8E754-4A69-45A3-8497-B90114860C6A}" presName="level3hierChild" presStyleCnt="0"/>
      <dgm:spPr/>
    </dgm:pt>
    <dgm:pt modelId="{B2900635-34EF-41AF-A69D-E318F1D5D865}" type="pres">
      <dgm:prSet presAssocID="{3DF54D9F-8C5E-4EE5-A6DE-ACE4BB96AD5D}" presName="conn2-1" presStyleLbl="parChTrans1D3" presStyleIdx="2" presStyleCnt="4"/>
      <dgm:spPr/>
    </dgm:pt>
    <dgm:pt modelId="{FDE69B16-01D8-4B05-91EA-BC6F74A8C625}" type="pres">
      <dgm:prSet presAssocID="{3DF54D9F-8C5E-4EE5-A6DE-ACE4BB96AD5D}" presName="connTx" presStyleLbl="parChTrans1D3" presStyleIdx="2" presStyleCnt="4"/>
      <dgm:spPr/>
    </dgm:pt>
    <dgm:pt modelId="{9886B09B-582E-4CDB-B164-87E0CABB4E81}" type="pres">
      <dgm:prSet presAssocID="{50FEDCA1-8256-4421-B502-A961067E64AD}" presName="root2" presStyleCnt="0"/>
      <dgm:spPr/>
    </dgm:pt>
    <dgm:pt modelId="{ED39C460-E602-43BE-837D-0C277088A343}" type="pres">
      <dgm:prSet presAssocID="{50FEDCA1-8256-4421-B502-A961067E64AD}" presName="LevelTwoTextNode" presStyleLbl="node3" presStyleIdx="2" presStyleCnt="4">
        <dgm:presLayoutVars>
          <dgm:chPref val="3"/>
        </dgm:presLayoutVars>
      </dgm:prSet>
      <dgm:spPr/>
    </dgm:pt>
    <dgm:pt modelId="{2FF45B79-284C-4946-A635-A2EC2D60896F}" type="pres">
      <dgm:prSet presAssocID="{50FEDCA1-8256-4421-B502-A961067E64AD}" presName="level3hierChild" presStyleCnt="0"/>
      <dgm:spPr/>
    </dgm:pt>
    <dgm:pt modelId="{2B19A3F2-BC60-4044-A4E5-0D2B6BF7A9E2}" type="pres">
      <dgm:prSet presAssocID="{2F9F4101-BADD-45B7-962A-30B28BC0D478}" presName="conn2-1" presStyleLbl="parChTrans1D4" presStyleIdx="2" presStyleCnt="4"/>
      <dgm:spPr/>
    </dgm:pt>
    <dgm:pt modelId="{1422D0DE-B67A-434A-BD2A-4F30D934C4DC}" type="pres">
      <dgm:prSet presAssocID="{2F9F4101-BADD-45B7-962A-30B28BC0D478}" presName="connTx" presStyleLbl="parChTrans1D4" presStyleIdx="2" presStyleCnt="4"/>
      <dgm:spPr/>
    </dgm:pt>
    <dgm:pt modelId="{77D92453-CEDA-4CC2-B69F-B5FC04A8AF0C}" type="pres">
      <dgm:prSet presAssocID="{F88CF37D-D1C4-4269-BCCD-115660D9358B}" presName="root2" presStyleCnt="0"/>
      <dgm:spPr/>
    </dgm:pt>
    <dgm:pt modelId="{B8D758F4-CF4C-486A-9AB4-232B20B895CD}" type="pres">
      <dgm:prSet presAssocID="{F88CF37D-D1C4-4269-BCCD-115660D9358B}" presName="LevelTwoTextNode" presStyleLbl="node4" presStyleIdx="2" presStyleCnt="4">
        <dgm:presLayoutVars>
          <dgm:chPref val="3"/>
        </dgm:presLayoutVars>
      </dgm:prSet>
      <dgm:spPr/>
    </dgm:pt>
    <dgm:pt modelId="{069EFA19-19A8-477D-AF72-E61FA18E8469}" type="pres">
      <dgm:prSet presAssocID="{F88CF37D-D1C4-4269-BCCD-115660D9358B}" presName="level3hierChild" presStyleCnt="0"/>
      <dgm:spPr/>
    </dgm:pt>
    <dgm:pt modelId="{2B2BB1EC-CD3E-4C60-879B-0ABA89FC76ED}" type="pres">
      <dgm:prSet presAssocID="{A0E97396-8164-45CA-84C4-5227AD689436}" presName="conn2-1" presStyleLbl="parChTrans1D3" presStyleIdx="3" presStyleCnt="4"/>
      <dgm:spPr/>
    </dgm:pt>
    <dgm:pt modelId="{3DF85216-9EC9-43E3-8C03-2EFB70DE1AA9}" type="pres">
      <dgm:prSet presAssocID="{A0E97396-8164-45CA-84C4-5227AD689436}" presName="connTx" presStyleLbl="parChTrans1D3" presStyleIdx="3" presStyleCnt="4"/>
      <dgm:spPr/>
    </dgm:pt>
    <dgm:pt modelId="{D7D6C1A2-DC38-4930-A6D0-34E15E43B936}" type="pres">
      <dgm:prSet presAssocID="{CBF70F8D-6300-4C9C-BD15-B22D97710D8A}" presName="root2" presStyleCnt="0"/>
      <dgm:spPr/>
    </dgm:pt>
    <dgm:pt modelId="{DA070F5F-DA27-49D2-87B0-D9A428AED04A}" type="pres">
      <dgm:prSet presAssocID="{CBF70F8D-6300-4C9C-BD15-B22D97710D8A}" presName="LevelTwoTextNode" presStyleLbl="node3" presStyleIdx="3" presStyleCnt="4">
        <dgm:presLayoutVars>
          <dgm:chPref val="3"/>
        </dgm:presLayoutVars>
      </dgm:prSet>
      <dgm:spPr/>
    </dgm:pt>
    <dgm:pt modelId="{7F57283B-7402-44E6-AF54-AD6EA3400260}" type="pres">
      <dgm:prSet presAssocID="{CBF70F8D-6300-4C9C-BD15-B22D97710D8A}" presName="level3hierChild" presStyleCnt="0"/>
      <dgm:spPr/>
    </dgm:pt>
    <dgm:pt modelId="{09E93604-D378-468A-BDF5-A1CD65F52558}" type="pres">
      <dgm:prSet presAssocID="{66C3AE30-F185-42D1-AD60-0054DD28BA7F}" presName="conn2-1" presStyleLbl="parChTrans1D4" presStyleIdx="3" presStyleCnt="4"/>
      <dgm:spPr/>
    </dgm:pt>
    <dgm:pt modelId="{B9849298-FE88-4A69-8FDC-7B6594AEF16E}" type="pres">
      <dgm:prSet presAssocID="{66C3AE30-F185-42D1-AD60-0054DD28BA7F}" presName="connTx" presStyleLbl="parChTrans1D4" presStyleIdx="3" presStyleCnt="4"/>
      <dgm:spPr/>
    </dgm:pt>
    <dgm:pt modelId="{3CEDEA94-2B65-4505-B434-2FFD4944FAB0}" type="pres">
      <dgm:prSet presAssocID="{78D32973-E824-4105-B367-B6B2A29D171D}" presName="root2" presStyleCnt="0"/>
      <dgm:spPr/>
    </dgm:pt>
    <dgm:pt modelId="{21A78464-7099-457E-AD4A-C9EBDD0C6AEB}" type="pres">
      <dgm:prSet presAssocID="{78D32973-E824-4105-B367-B6B2A29D171D}" presName="LevelTwoTextNode" presStyleLbl="node4" presStyleIdx="3" presStyleCnt="4">
        <dgm:presLayoutVars>
          <dgm:chPref val="3"/>
        </dgm:presLayoutVars>
      </dgm:prSet>
      <dgm:spPr/>
    </dgm:pt>
    <dgm:pt modelId="{BC0EB614-D6BB-4903-9EAB-3766B7D7D6F6}" type="pres">
      <dgm:prSet presAssocID="{78D32973-E824-4105-B367-B6B2A29D171D}" presName="level3hierChild" presStyleCnt="0"/>
      <dgm:spPr/>
    </dgm:pt>
  </dgm:ptLst>
  <dgm:cxnLst>
    <dgm:cxn modelId="{4C74CE00-FFE6-4035-9D36-0B31CADBBBB5}" type="presOf" srcId="{360C69EE-C111-40E6-8F41-2015496B9F68}" destId="{D59013C9-3087-4601-A969-344A19140756}" srcOrd="0" destOrd="0" presId="urn:microsoft.com/office/officeart/2005/8/layout/hierarchy2"/>
    <dgm:cxn modelId="{E830B201-1956-49F3-A2F5-D4C9D77ABC26}" srcId="{40B8E754-4A69-45A3-8497-B90114860C6A}" destId="{CBF70F8D-6300-4C9C-BD15-B22D97710D8A}" srcOrd="1" destOrd="0" parTransId="{A0E97396-8164-45CA-84C4-5227AD689436}" sibTransId="{4D13E986-2691-491B-94C2-7C87F019684D}"/>
    <dgm:cxn modelId="{3D2AF706-F71D-4BB3-96FC-38869BAED868}" type="presOf" srcId="{360C69EE-C111-40E6-8F41-2015496B9F68}" destId="{CF28568C-3F19-42F9-8396-56F64610858B}" srcOrd="1" destOrd="0" presId="urn:microsoft.com/office/officeart/2005/8/layout/hierarchy2"/>
    <dgm:cxn modelId="{AA93B50A-9A16-49CE-B9BC-2B6F0793DA07}" type="presOf" srcId="{3DF54D9F-8C5E-4EE5-A6DE-ACE4BB96AD5D}" destId="{B2900635-34EF-41AF-A69D-E318F1D5D865}" srcOrd="0" destOrd="0" presId="urn:microsoft.com/office/officeart/2005/8/layout/hierarchy2"/>
    <dgm:cxn modelId="{1C0DD40D-D354-41D6-A941-B1D8F3F9D4D0}" type="presOf" srcId="{A37F1696-1F32-4AE0-A934-384E661C4238}" destId="{AFD12050-9794-4B9D-858A-461BFED6EB40}" srcOrd="1" destOrd="0" presId="urn:microsoft.com/office/officeart/2005/8/layout/hierarchy2"/>
    <dgm:cxn modelId="{1AC2AF11-35B4-4D4F-871F-487282F41F55}" srcId="{CBF70F8D-6300-4C9C-BD15-B22D97710D8A}" destId="{78D32973-E824-4105-B367-B6B2A29D171D}" srcOrd="0" destOrd="0" parTransId="{66C3AE30-F185-42D1-AD60-0054DD28BA7F}" sibTransId="{BBA682E2-53E4-43F3-BFDD-6575B80B867D}"/>
    <dgm:cxn modelId="{CB55AE13-8741-4113-B063-523F72CFA0E5}" srcId="{40B8E754-4A69-45A3-8497-B90114860C6A}" destId="{50FEDCA1-8256-4421-B502-A961067E64AD}" srcOrd="0" destOrd="0" parTransId="{3DF54D9F-8C5E-4EE5-A6DE-ACE4BB96AD5D}" sibTransId="{051298F0-5953-423C-9045-A914B765D0B2}"/>
    <dgm:cxn modelId="{2157C41C-43AC-444C-919D-2626CDB86E55}" srcId="{93B22EB2-BFA2-48B5-907D-17613175F9BB}" destId="{0D29589E-39F1-478A-AE61-129B63968F03}" srcOrd="0" destOrd="0" parTransId="{A37F1696-1F32-4AE0-A934-384E661C4238}" sibTransId="{4585266A-E9DD-4EE0-8C26-E9E3A496CCAC}"/>
    <dgm:cxn modelId="{50FACD1F-FDA1-40D2-9919-84220A546FD1}" type="presOf" srcId="{78D32973-E824-4105-B367-B6B2A29D171D}" destId="{21A78464-7099-457E-AD4A-C9EBDD0C6AEB}" srcOrd="0" destOrd="0" presId="urn:microsoft.com/office/officeart/2005/8/layout/hierarchy2"/>
    <dgm:cxn modelId="{B4E95829-9D37-4FC2-B1FE-4D9B577369CD}" type="presOf" srcId="{21D776F9-9605-4D30-8EF2-7B88A2631E24}" destId="{4ADACE30-CA52-4FB6-BCC8-ED7A9763A19B}" srcOrd="0" destOrd="0" presId="urn:microsoft.com/office/officeart/2005/8/layout/hierarchy2"/>
    <dgm:cxn modelId="{1E9FB72E-1F77-4B61-98B5-104049627460}" type="presOf" srcId="{50FEDCA1-8256-4421-B502-A961067E64AD}" destId="{ED39C460-E602-43BE-837D-0C277088A343}" srcOrd="0" destOrd="0" presId="urn:microsoft.com/office/officeart/2005/8/layout/hierarchy2"/>
    <dgm:cxn modelId="{C46BAB30-876E-498E-B0B9-CC23B8D04E17}" srcId="{21D776F9-9605-4D30-8EF2-7B88A2631E24}" destId="{04657DFC-F99A-488E-8E5A-F2762B43BDE4}" srcOrd="0" destOrd="0" parTransId="{EDF7CC1F-64C8-42E3-91B5-73E534B2BE7F}" sibTransId="{1F898BC7-6448-4CCF-A764-6F82A40BDECE}"/>
    <dgm:cxn modelId="{14552A5F-ED6C-4D34-8D7C-EF9F987D4FEE}" type="presOf" srcId="{D9C19988-C51C-4B9E-B584-5A51A258C404}" destId="{1E73FCC6-DDAF-4362-83D1-CFD86661D273}" srcOrd="1" destOrd="0" presId="urn:microsoft.com/office/officeart/2005/8/layout/hierarchy2"/>
    <dgm:cxn modelId="{80070A42-7D8F-4314-ABCC-B8C82A6DE2E9}" type="presOf" srcId="{2F9F4101-BADD-45B7-962A-30B28BC0D478}" destId="{1422D0DE-B67A-434A-BD2A-4F30D934C4DC}" srcOrd="1" destOrd="0" presId="urn:microsoft.com/office/officeart/2005/8/layout/hierarchy2"/>
    <dgm:cxn modelId="{BE6C3D62-F88E-4949-AD74-78A9F7D0AED6}" srcId="{21D776F9-9605-4D30-8EF2-7B88A2631E24}" destId="{40B8E754-4A69-45A3-8497-B90114860C6A}" srcOrd="1" destOrd="0" parTransId="{360C69EE-C111-40E6-8F41-2015496B9F68}" sibTransId="{F72F5951-7111-4299-8A61-E3CA5BF164AB}"/>
    <dgm:cxn modelId="{F3165343-B7B9-4CCD-9419-C280F8B29EC0}" type="presOf" srcId="{907F5637-9206-4BF9-B10D-4CF886C3FC9E}" destId="{B71A902D-BC70-4436-B364-4AB590134243}" srcOrd="1" destOrd="0" presId="urn:microsoft.com/office/officeart/2005/8/layout/hierarchy2"/>
    <dgm:cxn modelId="{230B9748-DEFB-429E-AB98-E309A695AA68}" type="presOf" srcId="{E3D9FE43-CFAC-438A-ACEA-20B169083741}" destId="{37235521-7900-4ACC-A458-D527B4613C6D}" srcOrd="0" destOrd="0" presId="urn:microsoft.com/office/officeart/2005/8/layout/hierarchy2"/>
    <dgm:cxn modelId="{C125644A-9E49-4272-A103-F7F93E5EA641}" type="presOf" srcId="{A0E97396-8164-45CA-84C4-5227AD689436}" destId="{2B2BB1EC-CD3E-4C60-879B-0ABA89FC76ED}" srcOrd="0" destOrd="0" presId="urn:microsoft.com/office/officeart/2005/8/layout/hierarchy2"/>
    <dgm:cxn modelId="{C4EB0A4C-1F41-4C33-B699-0BF23B8A205D}" type="presOf" srcId="{3DF54D9F-8C5E-4EE5-A6DE-ACE4BB96AD5D}" destId="{FDE69B16-01D8-4B05-91EA-BC6F74A8C625}" srcOrd="1" destOrd="0" presId="urn:microsoft.com/office/officeart/2005/8/layout/hierarchy2"/>
    <dgm:cxn modelId="{ECAAA16D-5E8F-4F69-B1DE-FF86444AB920}" type="presOf" srcId="{A0E97396-8164-45CA-84C4-5227AD689436}" destId="{3DF85216-9EC9-43E3-8C03-2EFB70DE1AA9}" srcOrd="1" destOrd="0" presId="urn:microsoft.com/office/officeart/2005/8/layout/hierarchy2"/>
    <dgm:cxn modelId="{7AFC936F-738E-4B84-8A7B-E953D6EA1CC7}" type="presOf" srcId="{9AA6B28F-D21C-4C44-BDD2-0B513C82DC6B}" destId="{17CD530D-AD64-4057-A0A6-44D1015A4439}" srcOrd="0" destOrd="0" presId="urn:microsoft.com/office/officeart/2005/8/layout/hierarchy2"/>
    <dgm:cxn modelId="{9C0D5270-7693-4853-8C12-5E6A962D5CAF}" type="presOf" srcId="{E18389D8-4B84-43D9-A5A9-D835183A19A5}" destId="{20CA915B-A0A1-4678-8209-69C1684F85FF}" srcOrd="1" destOrd="0" presId="urn:microsoft.com/office/officeart/2005/8/layout/hierarchy2"/>
    <dgm:cxn modelId="{2D51FB76-E8C0-4730-A301-7CD5EFA60586}" type="presOf" srcId="{04657DFC-F99A-488E-8E5A-F2762B43BDE4}" destId="{19E87854-5B5B-4A30-8FCB-FDAEB2AA6624}" srcOrd="0" destOrd="0" presId="urn:microsoft.com/office/officeart/2005/8/layout/hierarchy2"/>
    <dgm:cxn modelId="{6275FC76-0C04-4CAB-8A95-06C7B835178A}" srcId="{4C037961-332D-4B37-B922-F4F3F31E3155}" destId="{21D776F9-9605-4D30-8EF2-7B88A2631E24}" srcOrd="0" destOrd="0" parTransId="{3ACC3559-BCB7-40B1-99CB-5E115E2A27CF}" sibTransId="{79960DD2-5C1C-437A-95A2-1E21E73D140E}"/>
    <dgm:cxn modelId="{825E6378-B530-4968-A0E3-BB2F859AE7D6}" type="presOf" srcId="{F88CF37D-D1C4-4269-BCCD-115660D9358B}" destId="{B8D758F4-CF4C-486A-9AB4-232B20B895CD}" srcOrd="0" destOrd="0" presId="urn:microsoft.com/office/officeart/2005/8/layout/hierarchy2"/>
    <dgm:cxn modelId="{44046A85-804F-4305-9A42-228C4C067668}" type="presOf" srcId="{A37F1696-1F32-4AE0-A934-384E661C4238}" destId="{302345C8-CD53-4A31-AEB5-DBE441F6C1BA}" srcOrd="0" destOrd="0" presId="urn:microsoft.com/office/officeart/2005/8/layout/hierarchy2"/>
    <dgm:cxn modelId="{9B737989-E417-48BA-B164-26B33E0FA672}" type="presOf" srcId="{2F9F4101-BADD-45B7-962A-30B28BC0D478}" destId="{2B19A3F2-BC60-4044-A4E5-0D2B6BF7A9E2}" srcOrd="0" destOrd="0" presId="urn:microsoft.com/office/officeart/2005/8/layout/hierarchy2"/>
    <dgm:cxn modelId="{2C65E591-CB25-4CDF-BC79-F4B4095AE7D2}" srcId="{50FEDCA1-8256-4421-B502-A961067E64AD}" destId="{F88CF37D-D1C4-4269-BCCD-115660D9358B}" srcOrd="0" destOrd="0" parTransId="{2F9F4101-BADD-45B7-962A-30B28BC0D478}" sibTransId="{BD9B7821-43F9-4165-AB57-C1AA84943035}"/>
    <dgm:cxn modelId="{F8671DAA-E49E-4CA7-8FBD-C61D165B40C1}" type="presOf" srcId="{66C3AE30-F185-42D1-AD60-0054DD28BA7F}" destId="{09E93604-D378-468A-BDF5-A1CD65F52558}" srcOrd="0" destOrd="0" presId="urn:microsoft.com/office/officeart/2005/8/layout/hierarchy2"/>
    <dgm:cxn modelId="{2BCAA5AE-0C58-4931-BBED-DE726D06C6F3}" type="presOf" srcId="{907F5637-9206-4BF9-B10D-4CF886C3FC9E}" destId="{81723B6B-0050-4806-8989-88A5D2FDBACE}" srcOrd="0" destOrd="0" presId="urn:microsoft.com/office/officeart/2005/8/layout/hierarchy2"/>
    <dgm:cxn modelId="{7D512DB0-EB71-4A8A-B496-928CF3F0AF66}" srcId="{04657DFC-F99A-488E-8E5A-F2762B43BDE4}" destId="{93B22EB2-BFA2-48B5-907D-17613175F9BB}" srcOrd="1" destOrd="0" parTransId="{E18389D8-4B84-43D9-A5A9-D835183A19A5}" sibTransId="{5FD73591-10F7-4345-AE42-B903471AF52A}"/>
    <dgm:cxn modelId="{636694BD-FAB9-4333-BBD6-4AE545C4BD4B}" type="presOf" srcId="{EDF7CC1F-64C8-42E3-91B5-73E534B2BE7F}" destId="{89B059BC-F358-476B-9B61-A8BC9B346F98}" srcOrd="1" destOrd="0" presId="urn:microsoft.com/office/officeart/2005/8/layout/hierarchy2"/>
    <dgm:cxn modelId="{3EC44EC4-1EBE-4451-ACDD-4D614A843B3F}" type="presOf" srcId="{EDF7CC1F-64C8-42E3-91B5-73E534B2BE7F}" destId="{1F503C12-EAB4-499F-BE1A-506537BE25D7}" srcOrd="0" destOrd="0" presId="urn:microsoft.com/office/officeart/2005/8/layout/hierarchy2"/>
    <dgm:cxn modelId="{CAA311C8-07CB-4500-A599-368A67489494}" type="presOf" srcId="{93B22EB2-BFA2-48B5-907D-17613175F9BB}" destId="{F4042777-37C5-489B-BC10-9A94897242B7}" srcOrd="0" destOrd="0" presId="urn:microsoft.com/office/officeart/2005/8/layout/hierarchy2"/>
    <dgm:cxn modelId="{15716BD1-E9C3-437A-BC76-87CD57AC1B4C}" type="presOf" srcId="{66C3AE30-F185-42D1-AD60-0054DD28BA7F}" destId="{B9849298-FE88-4A69-8FDC-7B6594AEF16E}" srcOrd="1" destOrd="0" presId="urn:microsoft.com/office/officeart/2005/8/layout/hierarchy2"/>
    <dgm:cxn modelId="{F5C4DED1-C591-461A-A048-4B03DA6A2C7D}" type="presOf" srcId="{D9C19988-C51C-4B9E-B584-5A51A258C404}" destId="{D435DD4D-E19E-4190-B5F8-F811EBD0019A}" srcOrd="0" destOrd="0" presId="urn:microsoft.com/office/officeart/2005/8/layout/hierarchy2"/>
    <dgm:cxn modelId="{891CF5D5-C530-458C-A8AE-4779FB0A40A3}" type="presOf" srcId="{0D29589E-39F1-478A-AE61-129B63968F03}" destId="{49EC761E-9377-490B-A131-5AE8A991B71D}" srcOrd="0" destOrd="0" presId="urn:microsoft.com/office/officeart/2005/8/layout/hierarchy2"/>
    <dgm:cxn modelId="{88F377E5-7396-4BF0-8A07-21BC354CFF58}" type="presOf" srcId="{E18389D8-4B84-43D9-A5A9-D835183A19A5}" destId="{B125C227-D955-4A70-8BB9-33AF1138BAA3}" srcOrd="0" destOrd="0" presId="urn:microsoft.com/office/officeart/2005/8/layout/hierarchy2"/>
    <dgm:cxn modelId="{60028EE8-5124-4554-97B0-DD7F41886300}" type="presOf" srcId="{40B8E754-4A69-45A3-8497-B90114860C6A}" destId="{C1BE14B0-05FD-4259-B0E5-EC6205375937}" srcOrd="0" destOrd="0" presId="urn:microsoft.com/office/officeart/2005/8/layout/hierarchy2"/>
    <dgm:cxn modelId="{C46EB5E8-242E-4813-B28F-24435E420127}" type="presOf" srcId="{4C037961-332D-4B37-B922-F4F3F31E3155}" destId="{B55A16B7-099E-4A9A-B6FD-F848E3E6E1B5}" srcOrd="0" destOrd="0" presId="urn:microsoft.com/office/officeart/2005/8/layout/hierarchy2"/>
    <dgm:cxn modelId="{8AFAFEF8-9468-4C1B-818A-8507A4998C8C}" srcId="{04657DFC-F99A-488E-8E5A-F2762B43BDE4}" destId="{E3D9FE43-CFAC-438A-ACEA-20B169083741}" srcOrd="0" destOrd="0" parTransId="{907F5637-9206-4BF9-B10D-4CF886C3FC9E}" sibTransId="{FF75F2D9-5ED3-4FFA-A3C0-9961A66D6CE1}"/>
    <dgm:cxn modelId="{F10736FB-B2CA-45A3-98AF-CF6D2E0E50AE}" srcId="{E3D9FE43-CFAC-438A-ACEA-20B169083741}" destId="{9AA6B28F-D21C-4C44-BDD2-0B513C82DC6B}" srcOrd="0" destOrd="0" parTransId="{D9C19988-C51C-4B9E-B584-5A51A258C404}" sibTransId="{D020C43F-4F33-4F3C-AEC3-23189DBE5D80}"/>
    <dgm:cxn modelId="{B298B2FC-B2F6-471E-974C-5FC9DE88CF15}" type="presOf" srcId="{CBF70F8D-6300-4C9C-BD15-B22D97710D8A}" destId="{DA070F5F-DA27-49D2-87B0-D9A428AED04A}" srcOrd="0" destOrd="0" presId="urn:microsoft.com/office/officeart/2005/8/layout/hierarchy2"/>
    <dgm:cxn modelId="{EBC0B88F-9987-480E-A69D-63A1B5B8126E}" type="presParOf" srcId="{B55A16B7-099E-4A9A-B6FD-F848E3E6E1B5}" destId="{0921E37B-9A0F-45E3-8378-37068DEF8691}" srcOrd="0" destOrd="0" presId="urn:microsoft.com/office/officeart/2005/8/layout/hierarchy2"/>
    <dgm:cxn modelId="{8C79D5D8-2884-464E-A218-FC4459874736}" type="presParOf" srcId="{0921E37B-9A0F-45E3-8378-37068DEF8691}" destId="{4ADACE30-CA52-4FB6-BCC8-ED7A9763A19B}" srcOrd="0" destOrd="0" presId="urn:microsoft.com/office/officeart/2005/8/layout/hierarchy2"/>
    <dgm:cxn modelId="{A34760AF-60FC-4FF9-8D1E-882F21A167A1}" type="presParOf" srcId="{0921E37B-9A0F-45E3-8378-37068DEF8691}" destId="{463ECE27-DCAA-4462-849F-D803588AA5D9}" srcOrd="1" destOrd="0" presId="urn:microsoft.com/office/officeart/2005/8/layout/hierarchy2"/>
    <dgm:cxn modelId="{7A582DA3-163C-4614-A879-0592CDFEE76B}" type="presParOf" srcId="{463ECE27-DCAA-4462-849F-D803588AA5D9}" destId="{1F503C12-EAB4-499F-BE1A-506537BE25D7}" srcOrd="0" destOrd="0" presId="urn:microsoft.com/office/officeart/2005/8/layout/hierarchy2"/>
    <dgm:cxn modelId="{0110690F-92F2-4827-95E3-BB6CE2315F91}" type="presParOf" srcId="{1F503C12-EAB4-499F-BE1A-506537BE25D7}" destId="{89B059BC-F358-476B-9B61-A8BC9B346F98}" srcOrd="0" destOrd="0" presId="urn:microsoft.com/office/officeart/2005/8/layout/hierarchy2"/>
    <dgm:cxn modelId="{F09E9085-0B56-4C81-9938-9A5182E7C6FF}" type="presParOf" srcId="{463ECE27-DCAA-4462-849F-D803588AA5D9}" destId="{AB5FCBA4-BF99-496F-8C5C-5976233220F1}" srcOrd="1" destOrd="0" presId="urn:microsoft.com/office/officeart/2005/8/layout/hierarchy2"/>
    <dgm:cxn modelId="{D356B4FF-558C-4D07-91FF-EFB43CCADF3D}" type="presParOf" srcId="{AB5FCBA4-BF99-496F-8C5C-5976233220F1}" destId="{19E87854-5B5B-4A30-8FCB-FDAEB2AA6624}" srcOrd="0" destOrd="0" presId="urn:microsoft.com/office/officeart/2005/8/layout/hierarchy2"/>
    <dgm:cxn modelId="{DF458251-C0EF-43EC-B8BA-0495CDCCDD3C}" type="presParOf" srcId="{AB5FCBA4-BF99-496F-8C5C-5976233220F1}" destId="{6794D26A-ED27-46C8-BC40-8E09B056C89C}" srcOrd="1" destOrd="0" presId="urn:microsoft.com/office/officeart/2005/8/layout/hierarchy2"/>
    <dgm:cxn modelId="{E753630E-1F35-47E4-869B-244C79A6D28D}" type="presParOf" srcId="{6794D26A-ED27-46C8-BC40-8E09B056C89C}" destId="{81723B6B-0050-4806-8989-88A5D2FDBACE}" srcOrd="0" destOrd="0" presId="urn:microsoft.com/office/officeart/2005/8/layout/hierarchy2"/>
    <dgm:cxn modelId="{63E3A5F7-E3D4-40A4-AA29-A305CCA3EBC0}" type="presParOf" srcId="{81723B6B-0050-4806-8989-88A5D2FDBACE}" destId="{B71A902D-BC70-4436-B364-4AB590134243}" srcOrd="0" destOrd="0" presId="urn:microsoft.com/office/officeart/2005/8/layout/hierarchy2"/>
    <dgm:cxn modelId="{910B2B8D-6B76-48EE-A3A6-E5135948982F}" type="presParOf" srcId="{6794D26A-ED27-46C8-BC40-8E09B056C89C}" destId="{C3D79821-6C01-4138-82A1-BC22EDC7935D}" srcOrd="1" destOrd="0" presId="urn:microsoft.com/office/officeart/2005/8/layout/hierarchy2"/>
    <dgm:cxn modelId="{C284AD32-1D37-4C14-9E49-DCF7D1C0F1DD}" type="presParOf" srcId="{C3D79821-6C01-4138-82A1-BC22EDC7935D}" destId="{37235521-7900-4ACC-A458-D527B4613C6D}" srcOrd="0" destOrd="0" presId="urn:microsoft.com/office/officeart/2005/8/layout/hierarchy2"/>
    <dgm:cxn modelId="{E3135CF5-90A6-44A7-BEE0-040C7221EBE9}" type="presParOf" srcId="{C3D79821-6C01-4138-82A1-BC22EDC7935D}" destId="{42FA8D53-90B3-4ACC-9C18-F9F19759B68F}" srcOrd="1" destOrd="0" presId="urn:microsoft.com/office/officeart/2005/8/layout/hierarchy2"/>
    <dgm:cxn modelId="{237B2FBE-842E-4FCA-82FD-A27C4FE710A8}" type="presParOf" srcId="{42FA8D53-90B3-4ACC-9C18-F9F19759B68F}" destId="{D435DD4D-E19E-4190-B5F8-F811EBD0019A}" srcOrd="0" destOrd="0" presId="urn:microsoft.com/office/officeart/2005/8/layout/hierarchy2"/>
    <dgm:cxn modelId="{E17CD283-3F60-4A22-A715-DC1585F51212}" type="presParOf" srcId="{D435DD4D-E19E-4190-B5F8-F811EBD0019A}" destId="{1E73FCC6-DDAF-4362-83D1-CFD86661D273}" srcOrd="0" destOrd="0" presId="urn:microsoft.com/office/officeart/2005/8/layout/hierarchy2"/>
    <dgm:cxn modelId="{C73B648A-2C7A-48DD-9B59-80C831F1CA7B}" type="presParOf" srcId="{42FA8D53-90B3-4ACC-9C18-F9F19759B68F}" destId="{5F7D99B9-D9C5-4BDD-94F0-211C6D1C91E6}" srcOrd="1" destOrd="0" presId="urn:microsoft.com/office/officeart/2005/8/layout/hierarchy2"/>
    <dgm:cxn modelId="{3691BBB4-E520-4D42-AB99-9C5B6B3D8942}" type="presParOf" srcId="{5F7D99B9-D9C5-4BDD-94F0-211C6D1C91E6}" destId="{17CD530D-AD64-4057-A0A6-44D1015A4439}" srcOrd="0" destOrd="0" presId="urn:microsoft.com/office/officeart/2005/8/layout/hierarchy2"/>
    <dgm:cxn modelId="{58E80B8E-7511-4DAE-8381-70C76EAC42D3}" type="presParOf" srcId="{5F7D99B9-D9C5-4BDD-94F0-211C6D1C91E6}" destId="{39DFCC11-55ED-4DF7-A061-05BAEFD7FD51}" srcOrd="1" destOrd="0" presId="urn:microsoft.com/office/officeart/2005/8/layout/hierarchy2"/>
    <dgm:cxn modelId="{48EC8C5E-BE4C-4F92-A163-319B40ED5840}" type="presParOf" srcId="{6794D26A-ED27-46C8-BC40-8E09B056C89C}" destId="{B125C227-D955-4A70-8BB9-33AF1138BAA3}" srcOrd="2" destOrd="0" presId="urn:microsoft.com/office/officeart/2005/8/layout/hierarchy2"/>
    <dgm:cxn modelId="{89E51B8E-5036-452D-9106-9235854BB399}" type="presParOf" srcId="{B125C227-D955-4A70-8BB9-33AF1138BAA3}" destId="{20CA915B-A0A1-4678-8209-69C1684F85FF}" srcOrd="0" destOrd="0" presId="urn:microsoft.com/office/officeart/2005/8/layout/hierarchy2"/>
    <dgm:cxn modelId="{AAFDA835-7229-4C16-8F29-2A479BF2431A}" type="presParOf" srcId="{6794D26A-ED27-46C8-BC40-8E09B056C89C}" destId="{6E505FD0-C001-45C1-848E-81B9B434C9B8}" srcOrd="3" destOrd="0" presId="urn:microsoft.com/office/officeart/2005/8/layout/hierarchy2"/>
    <dgm:cxn modelId="{CF7F4F8C-EA3A-419E-96CA-8E924C04080C}" type="presParOf" srcId="{6E505FD0-C001-45C1-848E-81B9B434C9B8}" destId="{F4042777-37C5-489B-BC10-9A94897242B7}" srcOrd="0" destOrd="0" presId="urn:microsoft.com/office/officeart/2005/8/layout/hierarchy2"/>
    <dgm:cxn modelId="{0485A0F9-2420-4CAF-B5B9-E5E694BE8A96}" type="presParOf" srcId="{6E505FD0-C001-45C1-848E-81B9B434C9B8}" destId="{B510D390-A32D-41BF-BB82-5E0ADC65C315}" srcOrd="1" destOrd="0" presId="urn:microsoft.com/office/officeart/2005/8/layout/hierarchy2"/>
    <dgm:cxn modelId="{9B527102-B451-4C15-92AF-0F5D79B00D33}" type="presParOf" srcId="{B510D390-A32D-41BF-BB82-5E0ADC65C315}" destId="{302345C8-CD53-4A31-AEB5-DBE441F6C1BA}" srcOrd="0" destOrd="0" presId="urn:microsoft.com/office/officeart/2005/8/layout/hierarchy2"/>
    <dgm:cxn modelId="{CC3C6BC0-759B-48BB-AE48-5B78A894AAC4}" type="presParOf" srcId="{302345C8-CD53-4A31-AEB5-DBE441F6C1BA}" destId="{AFD12050-9794-4B9D-858A-461BFED6EB40}" srcOrd="0" destOrd="0" presId="urn:microsoft.com/office/officeart/2005/8/layout/hierarchy2"/>
    <dgm:cxn modelId="{851D4D6F-77C1-4D1C-9BA2-70E18D8044DF}" type="presParOf" srcId="{B510D390-A32D-41BF-BB82-5E0ADC65C315}" destId="{40AB6164-965D-46BD-94E8-C501535BF40A}" srcOrd="1" destOrd="0" presId="urn:microsoft.com/office/officeart/2005/8/layout/hierarchy2"/>
    <dgm:cxn modelId="{003FA937-BFA5-4913-8B1A-0FA9B0D01BAF}" type="presParOf" srcId="{40AB6164-965D-46BD-94E8-C501535BF40A}" destId="{49EC761E-9377-490B-A131-5AE8A991B71D}" srcOrd="0" destOrd="0" presId="urn:microsoft.com/office/officeart/2005/8/layout/hierarchy2"/>
    <dgm:cxn modelId="{117C97DD-8190-4B4F-AEB8-A90E8233D585}" type="presParOf" srcId="{40AB6164-965D-46BD-94E8-C501535BF40A}" destId="{0F08BA69-B518-4BB7-B269-3D365D58A6B6}" srcOrd="1" destOrd="0" presId="urn:microsoft.com/office/officeart/2005/8/layout/hierarchy2"/>
    <dgm:cxn modelId="{DC0536F9-368E-437B-BBA4-FD3EBBC723EB}" type="presParOf" srcId="{463ECE27-DCAA-4462-849F-D803588AA5D9}" destId="{D59013C9-3087-4601-A969-344A19140756}" srcOrd="2" destOrd="0" presId="urn:microsoft.com/office/officeart/2005/8/layout/hierarchy2"/>
    <dgm:cxn modelId="{715F5F9D-7B14-49C5-B4ED-78115CACFD20}" type="presParOf" srcId="{D59013C9-3087-4601-A969-344A19140756}" destId="{CF28568C-3F19-42F9-8396-56F64610858B}" srcOrd="0" destOrd="0" presId="urn:microsoft.com/office/officeart/2005/8/layout/hierarchy2"/>
    <dgm:cxn modelId="{6B0A4BE2-46D4-47A3-A93D-3295D1E8C32E}" type="presParOf" srcId="{463ECE27-DCAA-4462-849F-D803588AA5D9}" destId="{022CFF66-709A-4B20-BB20-DA3FB08B3E03}" srcOrd="3" destOrd="0" presId="urn:microsoft.com/office/officeart/2005/8/layout/hierarchy2"/>
    <dgm:cxn modelId="{E0C85169-3DBD-4CAC-8F58-0910B31E246A}" type="presParOf" srcId="{022CFF66-709A-4B20-BB20-DA3FB08B3E03}" destId="{C1BE14B0-05FD-4259-B0E5-EC6205375937}" srcOrd="0" destOrd="0" presId="urn:microsoft.com/office/officeart/2005/8/layout/hierarchy2"/>
    <dgm:cxn modelId="{E618B0B6-53C2-4EBA-8E27-579A1196C739}" type="presParOf" srcId="{022CFF66-709A-4B20-BB20-DA3FB08B3E03}" destId="{60FD180F-3215-4F59-A6BE-9E385BC9D8AE}" srcOrd="1" destOrd="0" presId="urn:microsoft.com/office/officeart/2005/8/layout/hierarchy2"/>
    <dgm:cxn modelId="{7553842E-52AC-4669-81FD-2467C563C4BC}" type="presParOf" srcId="{60FD180F-3215-4F59-A6BE-9E385BC9D8AE}" destId="{B2900635-34EF-41AF-A69D-E318F1D5D865}" srcOrd="0" destOrd="0" presId="urn:microsoft.com/office/officeart/2005/8/layout/hierarchy2"/>
    <dgm:cxn modelId="{6E70250B-4D25-474C-98B3-338FF4F850D4}" type="presParOf" srcId="{B2900635-34EF-41AF-A69D-E318F1D5D865}" destId="{FDE69B16-01D8-4B05-91EA-BC6F74A8C625}" srcOrd="0" destOrd="0" presId="urn:microsoft.com/office/officeart/2005/8/layout/hierarchy2"/>
    <dgm:cxn modelId="{A40B07D7-BBC0-4993-B482-FAD2363A73C9}" type="presParOf" srcId="{60FD180F-3215-4F59-A6BE-9E385BC9D8AE}" destId="{9886B09B-582E-4CDB-B164-87E0CABB4E81}" srcOrd="1" destOrd="0" presId="urn:microsoft.com/office/officeart/2005/8/layout/hierarchy2"/>
    <dgm:cxn modelId="{A10B02F3-5F61-42AA-8361-16113DA0B43F}" type="presParOf" srcId="{9886B09B-582E-4CDB-B164-87E0CABB4E81}" destId="{ED39C460-E602-43BE-837D-0C277088A343}" srcOrd="0" destOrd="0" presId="urn:microsoft.com/office/officeart/2005/8/layout/hierarchy2"/>
    <dgm:cxn modelId="{EB07E5A6-4A3D-4D1D-9AD2-A95AB98BE77B}" type="presParOf" srcId="{9886B09B-582E-4CDB-B164-87E0CABB4E81}" destId="{2FF45B79-284C-4946-A635-A2EC2D60896F}" srcOrd="1" destOrd="0" presId="urn:microsoft.com/office/officeart/2005/8/layout/hierarchy2"/>
    <dgm:cxn modelId="{38A0CC9A-B0F5-468D-8D04-B2C1EFB1E584}" type="presParOf" srcId="{2FF45B79-284C-4946-A635-A2EC2D60896F}" destId="{2B19A3F2-BC60-4044-A4E5-0D2B6BF7A9E2}" srcOrd="0" destOrd="0" presId="urn:microsoft.com/office/officeart/2005/8/layout/hierarchy2"/>
    <dgm:cxn modelId="{918D0232-BC50-4CE7-A185-29BC2F820EB8}" type="presParOf" srcId="{2B19A3F2-BC60-4044-A4E5-0D2B6BF7A9E2}" destId="{1422D0DE-B67A-434A-BD2A-4F30D934C4DC}" srcOrd="0" destOrd="0" presId="urn:microsoft.com/office/officeart/2005/8/layout/hierarchy2"/>
    <dgm:cxn modelId="{1ECE9514-E97B-4460-9B79-248A2899BB9F}" type="presParOf" srcId="{2FF45B79-284C-4946-A635-A2EC2D60896F}" destId="{77D92453-CEDA-4CC2-B69F-B5FC04A8AF0C}" srcOrd="1" destOrd="0" presId="urn:microsoft.com/office/officeart/2005/8/layout/hierarchy2"/>
    <dgm:cxn modelId="{998DE43D-D043-4935-8BDE-5D9A17D8E64D}" type="presParOf" srcId="{77D92453-CEDA-4CC2-B69F-B5FC04A8AF0C}" destId="{B8D758F4-CF4C-486A-9AB4-232B20B895CD}" srcOrd="0" destOrd="0" presId="urn:microsoft.com/office/officeart/2005/8/layout/hierarchy2"/>
    <dgm:cxn modelId="{0DDC703D-8106-43DF-B336-EBF0BE9D5A25}" type="presParOf" srcId="{77D92453-CEDA-4CC2-B69F-B5FC04A8AF0C}" destId="{069EFA19-19A8-477D-AF72-E61FA18E8469}" srcOrd="1" destOrd="0" presId="urn:microsoft.com/office/officeart/2005/8/layout/hierarchy2"/>
    <dgm:cxn modelId="{48A71CFD-C286-4930-8BD1-2A42E3B72159}" type="presParOf" srcId="{60FD180F-3215-4F59-A6BE-9E385BC9D8AE}" destId="{2B2BB1EC-CD3E-4C60-879B-0ABA89FC76ED}" srcOrd="2" destOrd="0" presId="urn:microsoft.com/office/officeart/2005/8/layout/hierarchy2"/>
    <dgm:cxn modelId="{F03B1454-5617-4365-AFF0-DB886AE5426F}" type="presParOf" srcId="{2B2BB1EC-CD3E-4C60-879B-0ABA89FC76ED}" destId="{3DF85216-9EC9-43E3-8C03-2EFB70DE1AA9}" srcOrd="0" destOrd="0" presId="urn:microsoft.com/office/officeart/2005/8/layout/hierarchy2"/>
    <dgm:cxn modelId="{56AFAAD8-3833-421D-91AC-127D1C9FCB7D}" type="presParOf" srcId="{60FD180F-3215-4F59-A6BE-9E385BC9D8AE}" destId="{D7D6C1A2-DC38-4930-A6D0-34E15E43B936}" srcOrd="3" destOrd="0" presId="urn:microsoft.com/office/officeart/2005/8/layout/hierarchy2"/>
    <dgm:cxn modelId="{3807B43D-A7C8-458A-A6C8-47B49C96BE92}" type="presParOf" srcId="{D7D6C1A2-DC38-4930-A6D0-34E15E43B936}" destId="{DA070F5F-DA27-49D2-87B0-D9A428AED04A}" srcOrd="0" destOrd="0" presId="urn:microsoft.com/office/officeart/2005/8/layout/hierarchy2"/>
    <dgm:cxn modelId="{A3312FC2-F6F0-4E95-9677-35973655BF71}" type="presParOf" srcId="{D7D6C1A2-DC38-4930-A6D0-34E15E43B936}" destId="{7F57283B-7402-44E6-AF54-AD6EA3400260}" srcOrd="1" destOrd="0" presId="urn:microsoft.com/office/officeart/2005/8/layout/hierarchy2"/>
    <dgm:cxn modelId="{ECAD845F-2896-4737-B797-737762A4CD53}" type="presParOf" srcId="{7F57283B-7402-44E6-AF54-AD6EA3400260}" destId="{09E93604-D378-468A-BDF5-A1CD65F52558}" srcOrd="0" destOrd="0" presId="urn:microsoft.com/office/officeart/2005/8/layout/hierarchy2"/>
    <dgm:cxn modelId="{EF80C766-3999-4707-94B9-5F90ECCEE225}" type="presParOf" srcId="{09E93604-D378-468A-BDF5-A1CD65F52558}" destId="{B9849298-FE88-4A69-8FDC-7B6594AEF16E}" srcOrd="0" destOrd="0" presId="urn:microsoft.com/office/officeart/2005/8/layout/hierarchy2"/>
    <dgm:cxn modelId="{1A8C36BA-186A-447F-BED8-AF2C9E6B3FEC}" type="presParOf" srcId="{7F57283B-7402-44E6-AF54-AD6EA3400260}" destId="{3CEDEA94-2B65-4505-B434-2FFD4944FAB0}" srcOrd="1" destOrd="0" presId="urn:microsoft.com/office/officeart/2005/8/layout/hierarchy2"/>
    <dgm:cxn modelId="{E3D97C73-74DD-4A9D-8F67-3DCEC797ECD4}" type="presParOf" srcId="{3CEDEA94-2B65-4505-B434-2FFD4944FAB0}" destId="{21A78464-7099-457E-AD4A-C9EBDD0C6AEB}" srcOrd="0" destOrd="0" presId="urn:microsoft.com/office/officeart/2005/8/layout/hierarchy2"/>
    <dgm:cxn modelId="{6A14111C-3F71-4D6C-8F11-0CE9F09464A7}" type="presParOf" srcId="{3CEDEA94-2B65-4505-B434-2FFD4944FAB0}" destId="{BC0EB614-D6BB-4903-9EAB-3766B7D7D6F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346B6C3-2F98-4B17-999C-EDC5033901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BFEBED-F48A-486B-941E-48115AD1F28F}">
      <dgm:prSet phldrT="[Texte]" phldr="1"/>
      <dgm:spPr/>
      <dgm:t>
        <a:bodyPr/>
        <a:lstStyle/>
        <a:p>
          <a:endParaRPr lang="fr-FR"/>
        </a:p>
      </dgm:t>
    </dgm:pt>
    <dgm:pt modelId="{638246C1-CB44-4CEC-AB09-FFA03B74F361}" type="parTrans" cxnId="{CC842456-382A-4CB0-8C60-57A7FD345CA6}">
      <dgm:prSet/>
      <dgm:spPr/>
      <dgm:t>
        <a:bodyPr/>
        <a:lstStyle/>
        <a:p>
          <a:endParaRPr lang="fr-FR"/>
        </a:p>
      </dgm:t>
    </dgm:pt>
    <dgm:pt modelId="{2C4A6043-23D7-44FF-8161-F403D22328F7}" type="sibTrans" cxnId="{CC842456-382A-4CB0-8C60-57A7FD345CA6}">
      <dgm:prSet/>
      <dgm:spPr/>
      <dgm:t>
        <a:bodyPr/>
        <a:lstStyle/>
        <a:p>
          <a:endParaRPr lang="fr-FR"/>
        </a:p>
      </dgm:t>
    </dgm:pt>
    <dgm:pt modelId="{F8FBCAB8-4F30-495E-A01E-B88D2EC52210}">
      <dgm:prSet phldrT="[Texte]"/>
      <dgm:spPr/>
      <dgm:t>
        <a:bodyPr/>
        <a:lstStyle/>
        <a:p>
          <a:r>
            <a:rPr lang="fr-FR"/>
            <a:t>A</a:t>
          </a:r>
        </a:p>
      </dgm:t>
    </dgm:pt>
    <dgm:pt modelId="{06BD5702-55A2-4D2D-9D10-D825523F87BD}" type="parTrans" cxnId="{042BC79D-D979-49BB-B2CC-D28DEEEBB086}">
      <dgm:prSet/>
      <dgm:spPr/>
      <dgm:t>
        <a:bodyPr/>
        <a:lstStyle/>
        <a:p>
          <a:endParaRPr lang="fr-FR"/>
        </a:p>
      </dgm:t>
    </dgm:pt>
    <dgm:pt modelId="{C0B34FD7-6C3E-4146-9C38-91B7CE4B4D3A}" type="sibTrans" cxnId="{042BC79D-D979-49BB-B2CC-D28DEEEBB086}">
      <dgm:prSet/>
      <dgm:spPr/>
      <dgm:t>
        <a:bodyPr/>
        <a:lstStyle/>
        <a:p>
          <a:endParaRPr lang="fr-FR"/>
        </a:p>
      </dgm:t>
    </dgm:pt>
    <dgm:pt modelId="{9FC4CF4D-E811-406A-AD0E-31F57D6B0BCB}">
      <dgm:prSet phldrT="[Texte]"/>
      <dgm:spPr/>
      <dgm:t>
        <a:bodyPr/>
        <a:lstStyle/>
        <a:p>
          <a:r>
            <a:rPr lang="fr-FR"/>
            <a:t>T</a:t>
          </a:r>
        </a:p>
      </dgm:t>
    </dgm:pt>
    <dgm:pt modelId="{0A44CE42-104D-48B7-96F3-C310697995F9}" type="parTrans" cxnId="{3CCE894C-2B1B-45DC-8460-4B5538D7854C}">
      <dgm:prSet/>
      <dgm:spPr/>
      <dgm:t>
        <a:bodyPr/>
        <a:lstStyle/>
        <a:p>
          <a:endParaRPr lang="fr-FR"/>
        </a:p>
      </dgm:t>
    </dgm:pt>
    <dgm:pt modelId="{C0922181-1942-49A3-B8D4-DF36C05AAECE}" type="sibTrans" cxnId="{3CCE894C-2B1B-45DC-8460-4B5538D7854C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>
      <mc:Choice xmlns:a14="http://schemas.microsoft.com/office/drawing/2010/main" Requires="a14">
        <dgm:pt modelId="{F6C23583-847A-4321-94CC-47975A38C597}">
          <dgm:prSet phldrT="[Texte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r>
                          <a:rPr lang="fr-FR" b="0" i="1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</m:bar>
                  </m:oMath>
                </m:oMathPara>
              </a14:m>
              <a:endParaRPr lang="fr-FR"/>
            </a:p>
          </dgm:t>
        </dgm:pt>
      </mc:Choice>
      <mc:Fallback>
        <dgm:pt modelId="{F6C23583-847A-4321-94CC-47975A38C597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</a:t>
              </a:r>
              <a:r>
                <a:rPr lang="fr-FR" b="0" i="0">
                  <a:latin typeface="Cambria Math" panose="02040503050406030204" pitchFamily="18" charset="0"/>
                </a:rPr>
                <a:t>𝑇</a:t>
              </a:r>
              <a:endParaRPr lang="fr-FR"/>
            </a:p>
          </dgm:t>
        </dgm:pt>
      </mc:Fallback>
    </mc:AlternateContent>
    <dgm:pt modelId="{92611242-95A4-4BF7-955D-8A069812D9A3}" type="parTrans" cxnId="{7F72C8DC-2058-4FD8-B09D-8BDFE6ED6072}">
      <dgm:prSet/>
      <dgm:spPr/>
      <dgm:t>
        <a:bodyPr/>
        <a:lstStyle/>
        <a:p>
          <a:endParaRPr lang="fr-FR"/>
        </a:p>
      </dgm:t>
    </dgm:pt>
    <dgm:pt modelId="{31B89F2B-CA5D-4845-828D-505D424A679F}" type="sibTrans" cxnId="{7F72C8DC-2058-4FD8-B09D-8BDFE6ED6072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>
      <mc:Choice xmlns:a14="http://schemas.microsoft.com/office/drawing/2010/main" Requires="a14">
        <dgm:pt modelId="{8650E7B6-A31A-4354-ABEB-BFD8DCD7DB51}">
          <dgm:prSet phldrT="[Texte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r>
                          <a:rPr lang="fr-FR" b="0" i="1">
                            <a:latin typeface="Cambria Math" panose="02040503050406030204" pitchFamily="18" charset="0"/>
                          </a:rPr>
                          <m:t>𝐴</m:t>
                        </m:r>
                      </m:e>
                    </m:bar>
                  </m:oMath>
                </m:oMathPara>
              </a14:m>
              <a:endParaRPr lang="fr-FR"/>
            </a:p>
          </dgm:t>
        </dgm:pt>
      </mc:Choice>
      <mc:Fallback>
        <dgm:pt modelId="{8650E7B6-A31A-4354-ABEB-BFD8DCD7DB51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</a:t>
              </a:r>
              <a:r>
                <a:rPr lang="fr-FR" b="0" i="0">
                  <a:latin typeface="Cambria Math" panose="02040503050406030204" pitchFamily="18" charset="0"/>
                </a:rPr>
                <a:t>𝐴</a:t>
              </a:r>
              <a:endParaRPr lang="fr-FR"/>
            </a:p>
          </dgm:t>
        </dgm:pt>
      </mc:Fallback>
    </mc:AlternateContent>
    <dgm:pt modelId="{36BCF68B-0840-41FE-9ED3-F63EF197853A}" type="parTrans" cxnId="{52496720-7B54-42F6-B9C9-E3F801973A1F}">
      <dgm:prSet/>
      <dgm:spPr/>
      <dgm:t>
        <a:bodyPr/>
        <a:lstStyle/>
        <a:p>
          <a:endParaRPr lang="fr-FR"/>
        </a:p>
      </dgm:t>
    </dgm:pt>
    <dgm:pt modelId="{BD4F7DDC-1CAE-4B99-A208-A59718FDE4C0}" type="sibTrans" cxnId="{52496720-7B54-42F6-B9C9-E3F801973A1F}">
      <dgm:prSet/>
      <dgm:spPr/>
      <dgm:t>
        <a:bodyPr/>
        <a:lstStyle/>
        <a:p>
          <a:endParaRPr lang="fr-FR"/>
        </a:p>
      </dgm:t>
    </dgm:pt>
    <dgm:pt modelId="{0F255BD2-123A-4B76-8749-2CC1742B2749}">
      <dgm:prSet phldrT="[Texte]"/>
      <dgm:spPr/>
      <dgm:t>
        <a:bodyPr/>
        <a:lstStyle/>
        <a:p>
          <a:r>
            <a:rPr lang="fr-FR"/>
            <a:t>T</a:t>
          </a:r>
        </a:p>
      </dgm:t>
    </dgm:pt>
    <dgm:pt modelId="{75F25C51-27EF-453B-9C77-26ECF061FF12}" type="parTrans" cxnId="{4779BC1E-8923-46C6-83B9-C1D8CDD52C79}">
      <dgm:prSet/>
      <dgm:spPr/>
      <dgm:t>
        <a:bodyPr/>
        <a:lstStyle/>
        <a:p>
          <a:endParaRPr lang="fr-FR"/>
        </a:p>
      </dgm:t>
    </dgm:pt>
    <dgm:pt modelId="{09DF4216-6067-4164-AAF7-23E1560A8119}" type="sibTrans" cxnId="{4779BC1E-8923-46C6-83B9-C1D8CDD52C79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>
      <mc:Choice xmlns:a14="http://schemas.microsoft.com/office/drawing/2010/main" Requires="a14">
        <dgm:pt modelId="{59435ED0-2E52-4037-A3DF-F2AF477704D3}">
          <dgm:prSet phldrT="[Texte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r>
                          <a:rPr lang="fr-FR" b="0" i="1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</m:bar>
                  </m:oMath>
                </m:oMathPara>
              </a14:m>
              <a:endParaRPr lang="fr-FR"/>
            </a:p>
          </dgm:t>
        </dgm:pt>
      </mc:Choice>
      <mc:Fallback>
        <dgm:pt modelId="{59435ED0-2E52-4037-A3DF-F2AF477704D3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</a:t>
              </a:r>
              <a:r>
                <a:rPr lang="fr-FR" b="0" i="0">
                  <a:latin typeface="Cambria Math" panose="02040503050406030204" pitchFamily="18" charset="0"/>
                </a:rPr>
                <a:t>𝑇</a:t>
              </a:r>
              <a:endParaRPr lang="fr-FR"/>
            </a:p>
          </dgm:t>
        </dgm:pt>
      </mc:Fallback>
    </mc:AlternateContent>
    <dgm:pt modelId="{CB0F176D-CE43-44F5-94EC-342F181A2914}" type="parTrans" cxnId="{4C8D38F5-50D9-4B29-B32B-696BFAAF7D99}">
      <dgm:prSet/>
      <dgm:spPr/>
      <dgm:t>
        <a:bodyPr/>
        <a:lstStyle/>
        <a:p>
          <a:endParaRPr lang="fr-FR"/>
        </a:p>
      </dgm:t>
    </dgm:pt>
    <dgm:pt modelId="{78104AC3-921A-478F-8E8A-9B12B09C3DBD}" type="sibTrans" cxnId="{4C8D38F5-50D9-4B29-B32B-696BFAAF7D99}">
      <dgm:prSet/>
      <dgm:spPr/>
    </dgm:pt>
    <dgm:pt modelId="{89EB616C-CD90-4FAC-BCAE-5CC40AF8EDD3}" type="pres">
      <dgm:prSet presAssocID="{0346B6C3-2F98-4B17-999C-EDC5033901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5E2708-D270-416A-B96C-21599A346FA4}" type="pres">
      <dgm:prSet presAssocID="{F3BFEBED-F48A-486B-941E-48115AD1F28F}" presName="root1" presStyleCnt="0"/>
      <dgm:spPr/>
    </dgm:pt>
    <dgm:pt modelId="{5C270517-87B2-4464-B654-24B254EE143E}" type="pres">
      <dgm:prSet presAssocID="{F3BFEBED-F48A-486B-941E-48115AD1F28F}" presName="LevelOneTextNode" presStyleLbl="node0" presStyleIdx="0" presStyleCnt="1" custFlipHor="1" custScaleX="2362">
        <dgm:presLayoutVars>
          <dgm:chPref val="3"/>
        </dgm:presLayoutVars>
      </dgm:prSet>
      <dgm:spPr/>
    </dgm:pt>
    <dgm:pt modelId="{495F97E2-EA08-455F-ACEF-9C3468173111}" type="pres">
      <dgm:prSet presAssocID="{F3BFEBED-F48A-486B-941E-48115AD1F28F}" presName="level2hierChild" presStyleCnt="0"/>
      <dgm:spPr/>
    </dgm:pt>
    <dgm:pt modelId="{904000A7-F78C-4314-9799-8FE822EF3F82}" type="pres">
      <dgm:prSet presAssocID="{06BD5702-55A2-4D2D-9D10-D825523F87BD}" presName="conn2-1" presStyleLbl="parChTrans1D2" presStyleIdx="0" presStyleCnt="2"/>
      <dgm:spPr/>
    </dgm:pt>
    <dgm:pt modelId="{D6AD3308-FDF3-426B-A24E-ECFD64DAC229}" type="pres">
      <dgm:prSet presAssocID="{06BD5702-55A2-4D2D-9D10-D825523F87BD}" presName="connTx" presStyleLbl="parChTrans1D2" presStyleIdx="0" presStyleCnt="2"/>
      <dgm:spPr/>
    </dgm:pt>
    <dgm:pt modelId="{A1E771C6-B94D-4EC6-A74C-0C8CE9C85CB7}" type="pres">
      <dgm:prSet presAssocID="{F8FBCAB8-4F30-495E-A01E-B88D2EC52210}" presName="root2" presStyleCnt="0"/>
      <dgm:spPr/>
    </dgm:pt>
    <dgm:pt modelId="{7D403388-FAA6-4F85-AFAB-217491252731}" type="pres">
      <dgm:prSet presAssocID="{F8FBCAB8-4F30-495E-A01E-B88D2EC52210}" presName="LevelTwoTextNode" presStyleLbl="node2" presStyleIdx="0" presStyleCnt="2">
        <dgm:presLayoutVars>
          <dgm:chPref val="3"/>
        </dgm:presLayoutVars>
      </dgm:prSet>
      <dgm:spPr/>
    </dgm:pt>
    <dgm:pt modelId="{770DAC4A-0BB1-4478-B81B-DCBB7C0A7FE0}" type="pres">
      <dgm:prSet presAssocID="{F8FBCAB8-4F30-495E-A01E-B88D2EC52210}" presName="level3hierChild" presStyleCnt="0"/>
      <dgm:spPr/>
    </dgm:pt>
    <dgm:pt modelId="{224B1432-36D4-42A9-8C55-068FFB982FB0}" type="pres">
      <dgm:prSet presAssocID="{0A44CE42-104D-48B7-96F3-C310697995F9}" presName="conn2-1" presStyleLbl="parChTrans1D3" presStyleIdx="0" presStyleCnt="4"/>
      <dgm:spPr/>
    </dgm:pt>
    <dgm:pt modelId="{DE314433-807C-498C-8FB1-B3F417B0F4F0}" type="pres">
      <dgm:prSet presAssocID="{0A44CE42-104D-48B7-96F3-C310697995F9}" presName="connTx" presStyleLbl="parChTrans1D3" presStyleIdx="0" presStyleCnt="4"/>
      <dgm:spPr/>
    </dgm:pt>
    <dgm:pt modelId="{852B53BA-8502-426D-86B2-83E4F6381D3C}" type="pres">
      <dgm:prSet presAssocID="{9FC4CF4D-E811-406A-AD0E-31F57D6B0BCB}" presName="root2" presStyleCnt="0"/>
      <dgm:spPr/>
    </dgm:pt>
    <dgm:pt modelId="{C64E81F0-0133-4FAD-8802-DDF742948AFA}" type="pres">
      <dgm:prSet presAssocID="{9FC4CF4D-E811-406A-AD0E-31F57D6B0BCB}" presName="LevelTwoTextNode" presStyleLbl="node3" presStyleIdx="0" presStyleCnt="4">
        <dgm:presLayoutVars>
          <dgm:chPref val="3"/>
        </dgm:presLayoutVars>
      </dgm:prSet>
      <dgm:spPr/>
    </dgm:pt>
    <dgm:pt modelId="{B0383742-D649-455A-B9AE-3F813AE524BC}" type="pres">
      <dgm:prSet presAssocID="{9FC4CF4D-E811-406A-AD0E-31F57D6B0BCB}" presName="level3hierChild" presStyleCnt="0"/>
      <dgm:spPr/>
    </dgm:pt>
    <dgm:pt modelId="{A1EA8E51-076A-4D6E-A332-E9BD344CD460}" type="pres">
      <dgm:prSet presAssocID="{92611242-95A4-4BF7-955D-8A069812D9A3}" presName="conn2-1" presStyleLbl="parChTrans1D3" presStyleIdx="1" presStyleCnt="4"/>
      <dgm:spPr/>
    </dgm:pt>
    <dgm:pt modelId="{B44F7EC4-57A4-4D9C-90AD-3ECCA649027E}" type="pres">
      <dgm:prSet presAssocID="{92611242-95A4-4BF7-955D-8A069812D9A3}" presName="connTx" presStyleLbl="parChTrans1D3" presStyleIdx="1" presStyleCnt="4"/>
      <dgm:spPr/>
    </dgm:pt>
    <dgm:pt modelId="{9E058819-8A67-42ED-9534-598FE1D31F5C}" type="pres">
      <dgm:prSet presAssocID="{F6C23583-847A-4321-94CC-47975A38C597}" presName="root2" presStyleCnt="0"/>
      <dgm:spPr/>
    </dgm:pt>
    <dgm:pt modelId="{6280BC76-EE25-4A36-A910-75CC1BD7566E}" type="pres">
      <dgm:prSet presAssocID="{F6C23583-847A-4321-94CC-47975A38C597}" presName="LevelTwoTextNode" presStyleLbl="node3" presStyleIdx="1" presStyleCnt="4">
        <dgm:presLayoutVars>
          <dgm:chPref val="3"/>
        </dgm:presLayoutVars>
      </dgm:prSet>
      <dgm:spPr/>
    </dgm:pt>
    <dgm:pt modelId="{06003A7E-8750-4CA1-80F2-7B7F9F3D84C0}" type="pres">
      <dgm:prSet presAssocID="{F6C23583-847A-4321-94CC-47975A38C597}" presName="level3hierChild" presStyleCnt="0"/>
      <dgm:spPr/>
    </dgm:pt>
    <dgm:pt modelId="{4325175D-6855-40D5-BA77-EB6C1DC6FB13}" type="pres">
      <dgm:prSet presAssocID="{36BCF68B-0840-41FE-9ED3-F63EF197853A}" presName="conn2-1" presStyleLbl="parChTrans1D2" presStyleIdx="1" presStyleCnt="2"/>
      <dgm:spPr/>
    </dgm:pt>
    <dgm:pt modelId="{D0E7AABE-DCFF-4B30-B36C-51728D70A564}" type="pres">
      <dgm:prSet presAssocID="{36BCF68B-0840-41FE-9ED3-F63EF197853A}" presName="connTx" presStyleLbl="parChTrans1D2" presStyleIdx="1" presStyleCnt="2"/>
      <dgm:spPr/>
    </dgm:pt>
    <dgm:pt modelId="{27997BDB-CA9E-47BC-8E37-E3C6F17E23C1}" type="pres">
      <dgm:prSet presAssocID="{8650E7B6-A31A-4354-ABEB-BFD8DCD7DB51}" presName="root2" presStyleCnt="0"/>
      <dgm:spPr/>
    </dgm:pt>
    <dgm:pt modelId="{18A32FB0-7DBF-4123-BE7F-26E444F92A24}" type="pres">
      <dgm:prSet presAssocID="{8650E7B6-A31A-4354-ABEB-BFD8DCD7DB51}" presName="LevelTwoTextNode" presStyleLbl="node2" presStyleIdx="1" presStyleCnt="2">
        <dgm:presLayoutVars>
          <dgm:chPref val="3"/>
        </dgm:presLayoutVars>
      </dgm:prSet>
      <dgm:spPr/>
    </dgm:pt>
    <dgm:pt modelId="{12B1CA5D-C639-431B-B2E9-FA77E635BEBC}" type="pres">
      <dgm:prSet presAssocID="{8650E7B6-A31A-4354-ABEB-BFD8DCD7DB51}" presName="level3hierChild" presStyleCnt="0"/>
      <dgm:spPr/>
    </dgm:pt>
    <dgm:pt modelId="{CA7FA144-EAA1-440B-9AF9-CC7A0C78F4CB}" type="pres">
      <dgm:prSet presAssocID="{75F25C51-27EF-453B-9C77-26ECF061FF12}" presName="conn2-1" presStyleLbl="parChTrans1D3" presStyleIdx="2" presStyleCnt="4"/>
      <dgm:spPr/>
    </dgm:pt>
    <dgm:pt modelId="{37EBB168-9909-4ADE-A381-54963DA75A58}" type="pres">
      <dgm:prSet presAssocID="{75F25C51-27EF-453B-9C77-26ECF061FF12}" presName="connTx" presStyleLbl="parChTrans1D3" presStyleIdx="2" presStyleCnt="4"/>
      <dgm:spPr/>
    </dgm:pt>
    <dgm:pt modelId="{D5F9FCD0-C6A0-4552-B4D0-1D58A627AE27}" type="pres">
      <dgm:prSet presAssocID="{0F255BD2-123A-4B76-8749-2CC1742B2749}" presName="root2" presStyleCnt="0"/>
      <dgm:spPr/>
    </dgm:pt>
    <dgm:pt modelId="{543CE7BF-2E34-4248-86ED-EF34861B67CF}" type="pres">
      <dgm:prSet presAssocID="{0F255BD2-123A-4B76-8749-2CC1742B2749}" presName="LevelTwoTextNode" presStyleLbl="node3" presStyleIdx="2" presStyleCnt="4">
        <dgm:presLayoutVars>
          <dgm:chPref val="3"/>
        </dgm:presLayoutVars>
      </dgm:prSet>
      <dgm:spPr/>
    </dgm:pt>
    <dgm:pt modelId="{D774062E-28C8-4154-974B-738E7C3B0885}" type="pres">
      <dgm:prSet presAssocID="{0F255BD2-123A-4B76-8749-2CC1742B2749}" presName="level3hierChild" presStyleCnt="0"/>
      <dgm:spPr/>
    </dgm:pt>
    <dgm:pt modelId="{C988C71C-C327-4B8D-9B62-4BEF1F86C2A1}" type="pres">
      <dgm:prSet presAssocID="{CB0F176D-CE43-44F5-94EC-342F181A2914}" presName="conn2-1" presStyleLbl="parChTrans1D3" presStyleIdx="3" presStyleCnt="4"/>
      <dgm:spPr/>
    </dgm:pt>
    <dgm:pt modelId="{278D965D-3FFF-495E-A055-B4FDE87E8434}" type="pres">
      <dgm:prSet presAssocID="{CB0F176D-CE43-44F5-94EC-342F181A2914}" presName="connTx" presStyleLbl="parChTrans1D3" presStyleIdx="3" presStyleCnt="4"/>
      <dgm:spPr/>
    </dgm:pt>
    <dgm:pt modelId="{A69F7322-01F0-4C69-A3C3-378FC9C5DBBA}" type="pres">
      <dgm:prSet presAssocID="{59435ED0-2E52-4037-A3DF-F2AF477704D3}" presName="root2" presStyleCnt="0"/>
      <dgm:spPr/>
    </dgm:pt>
    <dgm:pt modelId="{942233BB-0E08-444D-ABEC-4070A96CD9CF}" type="pres">
      <dgm:prSet presAssocID="{59435ED0-2E52-4037-A3DF-F2AF477704D3}" presName="LevelTwoTextNode" presStyleLbl="node3" presStyleIdx="3" presStyleCnt="4">
        <dgm:presLayoutVars>
          <dgm:chPref val="3"/>
        </dgm:presLayoutVars>
      </dgm:prSet>
      <dgm:spPr/>
    </dgm:pt>
    <dgm:pt modelId="{1407CCB5-3E4A-4F0C-B7EC-3E1BEC812CF2}" type="pres">
      <dgm:prSet presAssocID="{59435ED0-2E52-4037-A3DF-F2AF477704D3}" presName="level3hierChild" presStyleCnt="0"/>
      <dgm:spPr/>
    </dgm:pt>
  </dgm:ptLst>
  <dgm:cxnLst>
    <dgm:cxn modelId="{A1DA0D1C-DBC3-40C9-8143-D74F9B6B194E}" type="presOf" srcId="{0F255BD2-123A-4B76-8749-2CC1742B2749}" destId="{543CE7BF-2E34-4248-86ED-EF34861B67CF}" srcOrd="0" destOrd="0" presId="urn:microsoft.com/office/officeart/2005/8/layout/hierarchy2"/>
    <dgm:cxn modelId="{4779BC1E-8923-46C6-83B9-C1D8CDD52C79}" srcId="{8650E7B6-A31A-4354-ABEB-BFD8DCD7DB51}" destId="{0F255BD2-123A-4B76-8749-2CC1742B2749}" srcOrd="0" destOrd="0" parTransId="{75F25C51-27EF-453B-9C77-26ECF061FF12}" sibTransId="{09DF4216-6067-4164-AAF7-23E1560A8119}"/>
    <dgm:cxn modelId="{52496720-7B54-42F6-B9C9-E3F801973A1F}" srcId="{F3BFEBED-F48A-486B-941E-48115AD1F28F}" destId="{8650E7B6-A31A-4354-ABEB-BFD8DCD7DB51}" srcOrd="1" destOrd="0" parTransId="{36BCF68B-0840-41FE-9ED3-F63EF197853A}" sibTransId="{BD4F7DDC-1CAE-4B99-A208-A59718FDE4C0}"/>
    <dgm:cxn modelId="{0EB7D137-311C-4FB8-9DA8-F81353E5B9E3}" type="presOf" srcId="{06BD5702-55A2-4D2D-9D10-D825523F87BD}" destId="{D6AD3308-FDF3-426B-A24E-ECFD64DAC229}" srcOrd="1" destOrd="0" presId="urn:microsoft.com/office/officeart/2005/8/layout/hierarchy2"/>
    <dgm:cxn modelId="{9E07CD3F-C0BB-4C2C-A6FC-17D53273F2B5}" type="presOf" srcId="{92611242-95A4-4BF7-955D-8A069812D9A3}" destId="{A1EA8E51-076A-4D6E-A332-E9BD344CD460}" srcOrd="0" destOrd="0" presId="urn:microsoft.com/office/officeart/2005/8/layout/hierarchy2"/>
    <dgm:cxn modelId="{B730605E-1725-4924-9F4A-7BE6718E500D}" type="presOf" srcId="{06BD5702-55A2-4D2D-9D10-D825523F87BD}" destId="{904000A7-F78C-4314-9799-8FE822EF3F82}" srcOrd="0" destOrd="0" presId="urn:microsoft.com/office/officeart/2005/8/layout/hierarchy2"/>
    <dgm:cxn modelId="{1CDBAA42-5BAD-47E9-8D6C-992A1A9E17BE}" type="presOf" srcId="{0346B6C3-2F98-4B17-999C-EDC503390138}" destId="{89EB616C-CD90-4FAC-BCAE-5CC40AF8EDD3}" srcOrd="0" destOrd="0" presId="urn:microsoft.com/office/officeart/2005/8/layout/hierarchy2"/>
    <dgm:cxn modelId="{C576DC49-DB86-4FC9-8DEA-F8A7E7C5C1D7}" type="presOf" srcId="{0A44CE42-104D-48B7-96F3-C310697995F9}" destId="{DE314433-807C-498C-8FB1-B3F417B0F4F0}" srcOrd="1" destOrd="0" presId="urn:microsoft.com/office/officeart/2005/8/layout/hierarchy2"/>
    <dgm:cxn modelId="{3CCE894C-2B1B-45DC-8460-4B5538D7854C}" srcId="{F8FBCAB8-4F30-495E-A01E-B88D2EC52210}" destId="{9FC4CF4D-E811-406A-AD0E-31F57D6B0BCB}" srcOrd="0" destOrd="0" parTransId="{0A44CE42-104D-48B7-96F3-C310697995F9}" sibTransId="{C0922181-1942-49A3-B8D4-DF36C05AAECE}"/>
    <dgm:cxn modelId="{CC842456-382A-4CB0-8C60-57A7FD345CA6}" srcId="{0346B6C3-2F98-4B17-999C-EDC503390138}" destId="{F3BFEBED-F48A-486B-941E-48115AD1F28F}" srcOrd="0" destOrd="0" parTransId="{638246C1-CB44-4CEC-AB09-FFA03B74F361}" sibTransId="{2C4A6043-23D7-44FF-8161-F403D22328F7}"/>
    <dgm:cxn modelId="{326A7B8F-ACAA-4AFB-89DF-7908D4842176}" type="presOf" srcId="{F8FBCAB8-4F30-495E-A01E-B88D2EC52210}" destId="{7D403388-FAA6-4F85-AFAB-217491252731}" srcOrd="0" destOrd="0" presId="urn:microsoft.com/office/officeart/2005/8/layout/hierarchy2"/>
    <dgm:cxn modelId="{042BC79D-D979-49BB-B2CC-D28DEEEBB086}" srcId="{F3BFEBED-F48A-486B-941E-48115AD1F28F}" destId="{F8FBCAB8-4F30-495E-A01E-B88D2EC52210}" srcOrd="0" destOrd="0" parTransId="{06BD5702-55A2-4D2D-9D10-D825523F87BD}" sibTransId="{C0B34FD7-6C3E-4146-9C38-91B7CE4B4D3A}"/>
    <dgm:cxn modelId="{395C329E-96B1-4B6F-8A22-C0BB65FB6263}" type="presOf" srcId="{75F25C51-27EF-453B-9C77-26ECF061FF12}" destId="{37EBB168-9909-4ADE-A381-54963DA75A58}" srcOrd="1" destOrd="0" presId="urn:microsoft.com/office/officeart/2005/8/layout/hierarchy2"/>
    <dgm:cxn modelId="{FDCC3EA0-6062-44E6-B049-419B3068972F}" type="presOf" srcId="{92611242-95A4-4BF7-955D-8A069812D9A3}" destId="{B44F7EC4-57A4-4D9C-90AD-3ECCA649027E}" srcOrd="1" destOrd="0" presId="urn:microsoft.com/office/officeart/2005/8/layout/hierarchy2"/>
    <dgm:cxn modelId="{0002BEA0-6FE3-4696-BEA0-C2CF5013C890}" type="presOf" srcId="{F3BFEBED-F48A-486B-941E-48115AD1F28F}" destId="{5C270517-87B2-4464-B654-24B254EE143E}" srcOrd="0" destOrd="0" presId="urn:microsoft.com/office/officeart/2005/8/layout/hierarchy2"/>
    <dgm:cxn modelId="{45279AA1-486E-4C0C-A68B-508705675E8D}" type="presOf" srcId="{36BCF68B-0840-41FE-9ED3-F63EF197853A}" destId="{4325175D-6855-40D5-BA77-EB6C1DC6FB13}" srcOrd="0" destOrd="0" presId="urn:microsoft.com/office/officeart/2005/8/layout/hierarchy2"/>
    <dgm:cxn modelId="{8AA4EFAA-7253-49AC-9F87-B1A723A4D90C}" type="presOf" srcId="{36BCF68B-0840-41FE-9ED3-F63EF197853A}" destId="{D0E7AABE-DCFF-4B30-B36C-51728D70A564}" srcOrd="1" destOrd="0" presId="urn:microsoft.com/office/officeart/2005/8/layout/hierarchy2"/>
    <dgm:cxn modelId="{D41EC5B7-90BE-4BED-A53B-0C5373F41BE9}" type="presOf" srcId="{0A44CE42-104D-48B7-96F3-C310697995F9}" destId="{224B1432-36D4-42A9-8C55-068FFB982FB0}" srcOrd="0" destOrd="0" presId="urn:microsoft.com/office/officeart/2005/8/layout/hierarchy2"/>
    <dgm:cxn modelId="{37A61CC4-D417-4D16-AB97-72692EA3151F}" type="presOf" srcId="{CB0F176D-CE43-44F5-94EC-342F181A2914}" destId="{C988C71C-C327-4B8D-9B62-4BEF1F86C2A1}" srcOrd="0" destOrd="0" presId="urn:microsoft.com/office/officeart/2005/8/layout/hierarchy2"/>
    <dgm:cxn modelId="{7F72C8DC-2058-4FD8-B09D-8BDFE6ED6072}" srcId="{F8FBCAB8-4F30-495E-A01E-B88D2EC52210}" destId="{F6C23583-847A-4321-94CC-47975A38C597}" srcOrd="1" destOrd="0" parTransId="{92611242-95A4-4BF7-955D-8A069812D9A3}" sibTransId="{31B89F2B-CA5D-4845-828D-505D424A679F}"/>
    <dgm:cxn modelId="{1042D5E2-89DE-4097-9FF9-9358E45D6F74}" type="presOf" srcId="{F6C23583-847A-4321-94CC-47975A38C597}" destId="{6280BC76-EE25-4A36-A910-75CC1BD7566E}" srcOrd="0" destOrd="0" presId="urn:microsoft.com/office/officeart/2005/8/layout/hierarchy2"/>
    <dgm:cxn modelId="{27AEB3E5-9166-4EDD-AD6D-5EAAA7B4BC53}" type="presOf" srcId="{59435ED0-2E52-4037-A3DF-F2AF477704D3}" destId="{942233BB-0E08-444D-ABEC-4070A96CD9CF}" srcOrd="0" destOrd="0" presId="urn:microsoft.com/office/officeart/2005/8/layout/hierarchy2"/>
    <dgm:cxn modelId="{E1DC5AE7-DB6C-47CD-9D3D-A71E8717D1B7}" type="presOf" srcId="{CB0F176D-CE43-44F5-94EC-342F181A2914}" destId="{278D965D-3FFF-495E-A055-B4FDE87E8434}" srcOrd="1" destOrd="0" presId="urn:microsoft.com/office/officeart/2005/8/layout/hierarchy2"/>
    <dgm:cxn modelId="{E2B515E8-F4E5-454E-B843-CDECAB6CB340}" type="presOf" srcId="{8650E7B6-A31A-4354-ABEB-BFD8DCD7DB51}" destId="{18A32FB0-7DBF-4123-BE7F-26E444F92A24}" srcOrd="0" destOrd="0" presId="urn:microsoft.com/office/officeart/2005/8/layout/hierarchy2"/>
    <dgm:cxn modelId="{15B1D8E8-B427-4BF5-956E-E7C97BABBECA}" type="presOf" srcId="{9FC4CF4D-E811-406A-AD0E-31F57D6B0BCB}" destId="{C64E81F0-0133-4FAD-8802-DDF742948AFA}" srcOrd="0" destOrd="0" presId="urn:microsoft.com/office/officeart/2005/8/layout/hierarchy2"/>
    <dgm:cxn modelId="{9B2646F1-A6B2-475D-B13D-734EAD422856}" type="presOf" srcId="{75F25C51-27EF-453B-9C77-26ECF061FF12}" destId="{CA7FA144-EAA1-440B-9AF9-CC7A0C78F4CB}" srcOrd="0" destOrd="0" presId="urn:microsoft.com/office/officeart/2005/8/layout/hierarchy2"/>
    <dgm:cxn modelId="{4C8D38F5-50D9-4B29-B32B-696BFAAF7D99}" srcId="{8650E7B6-A31A-4354-ABEB-BFD8DCD7DB51}" destId="{59435ED0-2E52-4037-A3DF-F2AF477704D3}" srcOrd="1" destOrd="0" parTransId="{CB0F176D-CE43-44F5-94EC-342F181A2914}" sibTransId="{78104AC3-921A-478F-8E8A-9B12B09C3DBD}"/>
    <dgm:cxn modelId="{1F4EA277-1F44-42CD-B030-53D8EECB22C8}" type="presParOf" srcId="{89EB616C-CD90-4FAC-BCAE-5CC40AF8EDD3}" destId="{CB5E2708-D270-416A-B96C-21599A346FA4}" srcOrd="0" destOrd="0" presId="urn:microsoft.com/office/officeart/2005/8/layout/hierarchy2"/>
    <dgm:cxn modelId="{C5BB28E1-EA9F-4174-825B-EA5CB2F51C58}" type="presParOf" srcId="{CB5E2708-D270-416A-B96C-21599A346FA4}" destId="{5C270517-87B2-4464-B654-24B254EE143E}" srcOrd="0" destOrd="0" presId="urn:microsoft.com/office/officeart/2005/8/layout/hierarchy2"/>
    <dgm:cxn modelId="{DFD40E0B-6B24-46C1-85B0-8BFF51B55DC0}" type="presParOf" srcId="{CB5E2708-D270-416A-B96C-21599A346FA4}" destId="{495F97E2-EA08-455F-ACEF-9C3468173111}" srcOrd="1" destOrd="0" presId="urn:microsoft.com/office/officeart/2005/8/layout/hierarchy2"/>
    <dgm:cxn modelId="{9A6846A9-D742-477D-90C9-0BFB2BE628A5}" type="presParOf" srcId="{495F97E2-EA08-455F-ACEF-9C3468173111}" destId="{904000A7-F78C-4314-9799-8FE822EF3F82}" srcOrd="0" destOrd="0" presId="urn:microsoft.com/office/officeart/2005/8/layout/hierarchy2"/>
    <dgm:cxn modelId="{F69303AB-8398-4B4D-AF0F-0EC93841E31C}" type="presParOf" srcId="{904000A7-F78C-4314-9799-8FE822EF3F82}" destId="{D6AD3308-FDF3-426B-A24E-ECFD64DAC229}" srcOrd="0" destOrd="0" presId="urn:microsoft.com/office/officeart/2005/8/layout/hierarchy2"/>
    <dgm:cxn modelId="{AE0DFDB1-C5D3-4163-904A-DB3ECE8B712D}" type="presParOf" srcId="{495F97E2-EA08-455F-ACEF-9C3468173111}" destId="{A1E771C6-B94D-4EC6-A74C-0C8CE9C85CB7}" srcOrd="1" destOrd="0" presId="urn:microsoft.com/office/officeart/2005/8/layout/hierarchy2"/>
    <dgm:cxn modelId="{0D968009-891B-4B11-8739-D6045DFBDC7A}" type="presParOf" srcId="{A1E771C6-B94D-4EC6-A74C-0C8CE9C85CB7}" destId="{7D403388-FAA6-4F85-AFAB-217491252731}" srcOrd="0" destOrd="0" presId="urn:microsoft.com/office/officeart/2005/8/layout/hierarchy2"/>
    <dgm:cxn modelId="{7F3AB869-FFC0-4839-B086-BE48A283C79A}" type="presParOf" srcId="{A1E771C6-B94D-4EC6-A74C-0C8CE9C85CB7}" destId="{770DAC4A-0BB1-4478-B81B-DCBB7C0A7FE0}" srcOrd="1" destOrd="0" presId="urn:microsoft.com/office/officeart/2005/8/layout/hierarchy2"/>
    <dgm:cxn modelId="{84F38D0E-062C-401D-BFD2-A71DA4F9F253}" type="presParOf" srcId="{770DAC4A-0BB1-4478-B81B-DCBB7C0A7FE0}" destId="{224B1432-36D4-42A9-8C55-068FFB982FB0}" srcOrd="0" destOrd="0" presId="urn:microsoft.com/office/officeart/2005/8/layout/hierarchy2"/>
    <dgm:cxn modelId="{B4B78BA9-C611-41EB-B0C0-B89047F46E25}" type="presParOf" srcId="{224B1432-36D4-42A9-8C55-068FFB982FB0}" destId="{DE314433-807C-498C-8FB1-B3F417B0F4F0}" srcOrd="0" destOrd="0" presId="urn:microsoft.com/office/officeart/2005/8/layout/hierarchy2"/>
    <dgm:cxn modelId="{B83CF2B3-F814-4D80-A2D8-31011A1D9137}" type="presParOf" srcId="{770DAC4A-0BB1-4478-B81B-DCBB7C0A7FE0}" destId="{852B53BA-8502-426D-86B2-83E4F6381D3C}" srcOrd="1" destOrd="0" presId="urn:microsoft.com/office/officeart/2005/8/layout/hierarchy2"/>
    <dgm:cxn modelId="{349039E8-F0B1-4104-878B-B4D26EBC3F3B}" type="presParOf" srcId="{852B53BA-8502-426D-86B2-83E4F6381D3C}" destId="{C64E81F0-0133-4FAD-8802-DDF742948AFA}" srcOrd="0" destOrd="0" presId="urn:microsoft.com/office/officeart/2005/8/layout/hierarchy2"/>
    <dgm:cxn modelId="{4C00C234-7998-4B65-9431-28D7792759B5}" type="presParOf" srcId="{852B53BA-8502-426D-86B2-83E4F6381D3C}" destId="{B0383742-D649-455A-B9AE-3F813AE524BC}" srcOrd="1" destOrd="0" presId="urn:microsoft.com/office/officeart/2005/8/layout/hierarchy2"/>
    <dgm:cxn modelId="{8093D166-F61B-4F09-B3CA-CCDE147BCE01}" type="presParOf" srcId="{770DAC4A-0BB1-4478-B81B-DCBB7C0A7FE0}" destId="{A1EA8E51-076A-4D6E-A332-E9BD344CD460}" srcOrd="2" destOrd="0" presId="urn:microsoft.com/office/officeart/2005/8/layout/hierarchy2"/>
    <dgm:cxn modelId="{DA1CAC75-2658-4B11-8DDB-0A417B707CC3}" type="presParOf" srcId="{A1EA8E51-076A-4D6E-A332-E9BD344CD460}" destId="{B44F7EC4-57A4-4D9C-90AD-3ECCA649027E}" srcOrd="0" destOrd="0" presId="urn:microsoft.com/office/officeart/2005/8/layout/hierarchy2"/>
    <dgm:cxn modelId="{C9343576-C1A0-430C-9EAA-7A9714943409}" type="presParOf" srcId="{770DAC4A-0BB1-4478-B81B-DCBB7C0A7FE0}" destId="{9E058819-8A67-42ED-9534-598FE1D31F5C}" srcOrd="3" destOrd="0" presId="urn:microsoft.com/office/officeart/2005/8/layout/hierarchy2"/>
    <dgm:cxn modelId="{F989BD78-6CD4-4E20-861C-533EBE3DDD1C}" type="presParOf" srcId="{9E058819-8A67-42ED-9534-598FE1D31F5C}" destId="{6280BC76-EE25-4A36-A910-75CC1BD7566E}" srcOrd="0" destOrd="0" presId="urn:microsoft.com/office/officeart/2005/8/layout/hierarchy2"/>
    <dgm:cxn modelId="{654AE0F6-14D6-45E0-BB88-4E8C4525DFBA}" type="presParOf" srcId="{9E058819-8A67-42ED-9534-598FE1D31F5C}" destId="{06003A7E-8750-4CA1-80F2-7B7F9F3D84C0}" srcOrd="1" destOrd="0" presId="urn:microsoft.com/office/officeart/2005/8/layout/hierarchy2"/>
    <dgm:cxn modelId="{7B3CA56A-13D9-4CB0-93C6-B3D89D8CFF00}" type="presParOf" srcId="{495F97E2-EA08-455F-ACEF-9C3468173111}" destId="{4325175D-6855-40D5-BA77-EB6C1DC6FB13}" srcOrd="2" destOrd="0" presId="urn:microsoft.com/office/officeart/2005/8/layout/hierarchy2"/>
    <dgm:cxn modelId="{968D8FD0-9F20-402D-84F8-244FED1DA231}" type="presParOf" srcId="{4325175D-6855-40D5-BA77-EB6C1DC6FB13}" destId="{D0E7AABE-DCFF-4B30-B36C-51728D70A564}" srcOrd="0" destOrd="0" presId="urn:microsoft.com/office/officeart/2005/8/layout/hierarchy2"/>
    <dgm:cxn modelId="{93FF6859-260E-4B5E-B606-B17415B16102}" type="presParOf" srcId="{495F97E2-EA08-455F-ACEF-9C3468173111}" destId="{27997BDB-CA9E-47BC-8E37-E3C6F17E23C1}" srcOrd="3" destOrd="0" presId="urn:microsoft.com/office/officeart/2005/8/layout/hierarchy2"/>
    <dgm:cxn modelId="{8183759C-DC2D-460A-A4E7-D70030F3411F}" type="presParOf" srcId="{27997BDB-CA9E-47BC-8E37-E3C6F17E23C1}" destId="{18A32FB0-7DBF-4123-BE7F-26E444F92A24}" srcOrd="0" destOrd="0" presId="urn:microsoft.com/office/officeart/2005/8/layout/hierarchy2"/>
    <dgm:cxn modelId="{DCE9559E-EFE7-4954-854C-E1D6F8E0BF39}" type="presParOf" srcId="{27997BDB-CA9E-47BC-8E37-E3C6F17E23C1}" destId="{12B1CA5D-C639-431B-B2E9-FA77E635BEBC}" srcOrd="1" destOrd="0" presId="urn:microsoft.com/office/officeart/2005/8/layout/hierarchy2"/>
    <dgm:cxn modelId="{508066E1-5581-46EF-8331-959DB0D7516E}" type="presParOf" srcId="{12B1CA5D-C639-431B-B2E9-FA77E635BEBC}" destId="{CA7FA144-EAA1-440B-9AF9-CC7A0C78F4CB}" srcOrd="0" destOrd="0" presId="urn:microsoft.com/office/officeart/2005/8/layout/hierarchy2"/>
    <dgm:cxn modelId="{0850C3FD-B1C1-46E0-93F9-721F4C2E1950}" type="presParOf" srcId="{CA7FA144-EAA1-440B-9AF9-CC7A0C78F4CB}" destId="{37EBB168-9909-4ADE-A381-54963DA75A58}" srcOrd="0" destOrd="0" presId="urn:microsoft.com/office/officeart/2005/8/layout/hierarchy2"/>
    <dgm:cxn modelId="{4BC00DB1-5E75-4154-89B3-78C871A04F2B}" type="presParOf" srcId="{12B1CA5D-C639-431B-B2E9-FA77E635BEBC}" destId="{D5F9FCD0-C6A0-4552-B4D0-1D58A627AE27}" srcOrd="1" destOrd="0" presId="urn:microsoft.com/office/officeart/2005/8/layout/hierarchy2"/>
    <dgm:cxn modelId="{1F51533F-625C-4FC0-AFB6-D96A4043AD48}" type="presParOf" srcId="{D5F9FCD0-C6A0-4552-B4D0-1D58A627AE27}" destId="{543CE7BF-2E34-4248-86ED-EF34861B67CF}" srcOrd="0" destOrd="0" presId="urn:microsoft.com/office/officeart/2005/8/layout/hierarchy2"/>
    <dgm:cxn modelId="{2B76F79D-75E9-4C69-9A8F-939A27E2937D}" type="presParOf" srcId="{D5F9FCD0-C6A0-4552-B4D0-1D58A627AE27}" destId="{D774062E-28C8-4154-974B-738E7C3B0885}" srcOrd="1" destOrd="0" presId="urn:microsoft.com/office/officeart/2005/8/layout/hierarchy2"/>
    <dgm:cxn modelId="{908345B2-E713-47F3-8F66-D2C23AC65B70}" type="presParOf" srcId="{12B1CA5D-C639-431B-B2E9-FA77E635BEBC}" destId="{C988C71C-C327-4B8D-9B62-4BEF1F86C2A1}" srcOrd="2" destOrd="0" presId="urn:microsoft.com/office/officeart/2005/8/layout/hierarchy2"/>
    <dgm:cxn modelId="{55667F68-C3F7-4C3B-823B-66D0685979B9}" type="presParOf" srcId="{C988C71C-C327-4B8D-9B62-4BEF1F86C2A1}" destId="{278D965D-3FFF-495E-A055-B4FDE87E8434}" srcOrd="0" destOrd="0" presId="urn:microsoft.com/office/officeart/2005/8/layout/hierarchy2"/>
    <dgm:cxn modelId="{297E6F9C-564A-43AA-BA06-7299E960CDEB}" type="presParOf" srcId="{12B1CA5D-C639-431B-B2E9-FA77E635BEBC}" destId="{A69F7322-01F0-4C69-A3C3-378FC9C5DBBA}" srcOrd="3" destOrd="0" presId="urn:microsoft.com/office/officeart/2005/8/layout/hierarchy2"/>
    <dgm:cxn modelId="{F48F63B4-05F9-4242-98AF-6F5F09587D17}" type="presParOf" srcId="{A69F7322-01F0-4C69-A3C3-378FC9C5DBBA}" destId="{942233BB-0E08-444D-ABEC-4070A96CD9CF}" srcOrd="0" destOrd="0" presId="urn:microsoft.com/office/officeart/2005/8/layout/hierarchy2"/>
    <dgm:cxn modelId="{72376AE2-DA22-4828-B983-3908086AB255}" type="presParOf" srcId="{A69F7322-01F0-4C69-A3C3-378FC9C5DBBA}" destId="{1407CCB5-3E4A-4F0C-B7EC-3E1BEC812CF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ACE30-CA52-4FB6-BCC8-ED7A9763A19B}">
      <dsp:nvSpPr>
        <dsp:cNvPr id="0" name=""/>
        <dsp:cNvSpPr/>
      </dsp:nvSpPr>
      <dsp:spPr>
        <a:xfrm>
          <a:off x="3482" y="1275867"/>
          <a:ext cx="30642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79" y="1276764"/>
        <a:ext cx="28848" cy="646871"/>
      </dsp:txXfrm>
    </dsp:sp>
    <dsp:sp modelId="{1F503C12-EAB4-499F-BE1A-506537BE25D7}">
      <dsp:nvSpPr>
        <dsp:cNvPr id="0" name=""/>
        <dsp:cNvSpPr/>
      </dsp:nvSpPr>
      <dsp:spPr>
        <a:xfrm rot="18289469">
          <a:off x="-160764" y="1208975"/>
          <a:ext cx="908711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908711" y="182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0873" y="1204499"/>
        <a:ext cx="45435" cy="45435"/>
      </dsp:txXfrm>
    </dsp:sp>
    <dsp:sp modelId="{19E87854-5B5B-4A30-8FCB-FDAEB2AA6624}">
      <dsp:nvSpPr>
        <dsp:cNvPr id="0" name=""/>
        <dsp:cNvSpPr/>
      </dsp:nvSpPr>
      <dsp:spPr>
        <a:xfrm>
          <a:off x="553057" y="529901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 positif</a:t>
          </a:r>
        </a:p>
      </dsp:txBody>
      <dsp:txXfrm>
        <a:off x="572056" y="548900"/>
        <a:ext cx="1259333" cy="610667"/>
      </dsp:txXfrm>
    </dsp:sp>
    <dsp:sp modelId="{81723B6B-0050-4806-8989-88A5D2FDBACE}">
      <dsp:nvSpPr>
        <dsp:cNvPr id="0" name=""/>
        <dsp:cNvSpPr/>
      </dsp:nvSpPr>
      <dsp:spPr>
        <a:xfrm rot="19457599">
          <a:off x="1790321" y="649501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651766"/>
        <a:ext cx="31953" cy="31953"/>
      </dsp:txXfrm>
    </dsp:sp>
    <dsp:sp modelId="{37235521-7900-4ACC-A458-D527B4613C6D}">
      <dsp:nvSpPr>
        <dsp:cNvPr id="0" name=""/>
        <dsp:cNvSpPr/>
      </dsp:nvSpPr>
      <dsp:spPr>
        <a:xfrm>
          <a:off x="2369321" y="156918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H est positif</a:t>
          </a:r>
        </a:p>
      </dsp:txBody>
      <dsp:txXfrm>
        <a:off x="2388320" y="175917"/>
        <a:ext cx="1259333" cy="610667"/>
      </dsp:txXfrm>
    </dsp:sp>
    <dsp:sp modelId="{D435DD4D-E19E-4190-B5F8-F811EBD0019A}">
      <dsp:nvSpPr>
        <dsp:cNvPr id="0" name=""/>
        <dsp:cNvSpPr/>
      </dsp:nvSpPr>
      <dsp:spPr>
        <a:xfrm>
          <a:off x="3666653" y="463010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468278"/>
        <a:ext cx="25946" cy="25946"/>
      </dsp:txXfrm>
    </dsp:sp>
    <dsp:sp modelId="{17CD530D-AD64-4057-A0A6-44D1015A4439}">
      <dsp:nvSpPr>
        <dsp:cNvPr id="0" name=""/>
        <dsp:cNvSpPr/>
      </dsp:nvSpPr>
      <dsp:spPr>
        <a:xfrm>
          <a:off x="4185586" y="156918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Personne atteinte</a:t>
          </a:r>
        </a:p>
      </dsp:txBody>
      <dsp:txXfrm>
        <a:off x="4204585" y="175917"/>
        <a:ext cx="1259333" cy="610667"/>
      </dsp:txXfrm>
    </dsp:sp>
    <dsp:sp modelId="{B125C227-D955-4A70-8BB9-33AF1138BAA3}">
      <dsp:nvSpPr>
        <dsp:cNvPr id="0" name=""/>
        <dsp:cNvSpPr/>
      </dsp:nvSpPr>
      <dsp:spPr>
        <a:xfrm rot="2142401">
          <a:off x="1790321" y="1022484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1024749"/>
        <a:ext cx="31953" cy="31953"/>
      </dsp:txXfrm>
    </dsp:sp>
    <dsp:sp modelId="{F4042777-37C5-489B-BC10-9A94897242B7}">
      <dsp:nvSpPr>
        <dsp:cNvPr id="0" name=""/>
        <dsp:cNvSpPr/>
      </dsp:nvSpPr>
      <dsp:spPr>
        <a:xfrm>
          <a:off x="2369321" y="902884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H est négatif</a:t>
          </a:r>
        </a:p>
      </dsp:txBody>
      <dsp:txXfrm>
        <a:off x="2388320" y="921883"/>
        <a:ext cx="1259333" cy="610667"/>
      </dsp:txXfrm>
    </dsp:sp>
    <dsp:sp modelId="{302345C8-CD53-4A31-AEB5-DBE441F6C1BA}">
      <dsp:nvSpPr>
        <dsp:cNvPr id="0" name=""/>
        <dsp:cNvSpPr/>
      </dsp:nvSpPr>
      <dsp:spPr>
        <a:xfrm>
          <a:off x="3666653" y="1208975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1214243"/>
        <a:ext cx="25946" cy="25946"/>
      </dsp:txXfrm>
    </dsp:sp>
    <dsp:sp modelId="{49EC761E-9377-490B-A131-5AE8A991B71D}">
      <dsp:nvSpPr>
        <dsp:cNvPr id="0" name=""/>
        <dsp:cNvSpPr/>
      </dsp:nvSpPr>
      <dsp:spPr>
        <a:xfrm>
          <a:off x="4185586" y="902884"/>
          <a:ext cx="1297331" cy="648665"/>
        </a:xfrm>
        <a:prstGeom prst="roundRect">
          <a:avLst>
            <a:gd name="adj" fmla="val 10000"/>
          </a:avLst>
        </a:prstGeom>
        <a:solidFill>
          <a:schemeClr val="accent4"/>
        </a:solidFill>
        <a:ln w="25400" cap="flat" cmpd="sng" algn="ctr">
          <a:solidFill>
            <a:schemeClr val="accent4">
              <a:shade val="50000"/>
            </a:schemeClr>
          </a:solidFill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Personne pas atteinte</a:t>
          </a:r>
        </a:p>
      </dsp:txBody>
      <dsp:txXfrm>
        <a:off x="4204585" y="921883"/>
        <a:ext cx="1259333" cy="610667"/>
      </dsp:txXfrm>
    </dsp:sp>
    <dsp:sp modelId="{D59013C9-3087-4601-A969-344A19140756}">
      <dsp:nvSpPr>
        <dsp:cNvPr id="0" name=""/>
        <dsp:cNvSpPr/>
      </dsp:nvSpPr>
      <dsp:spPr>
        <a:xfrm rot="3310531">
          <a:off x="-160764" y="1954941"/>
          <a:ext cx="908711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908711" y="182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0873" y="1950465"/>
        <a:ext cx="45435" cy="45435"/>
      </dsp:txXfrm>
    </dsp:sp>
    <dsp:sp modelId="{C1BE14B0-05FD-4259-B0E5-EC6205375937}">
      <dsp:nvSpPr>
        <dsp:cNvPr id="0" name=""/>
        <dsp:cNvSpPr/>
      </dsp:nvSpPr>
      <dsp:spPr>
        <a:xfrm>
          <a:off x="553057" y="2021832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 négatif</a:t>
          </a:r>
        </a:p>
      </dsp:txBody>
      <dsp:txXfrm>
        <a:off x="572056" y="2040831"/>
        <a:ext cx="1259333" cy="610667"/>
      </dsp:txXfrm>
    </dsp:sp>
    <dsp:sp modelId="{B2900635-34EF-41AF-A69D-E318F1D5D865}">
      <dsp:nvSpPr>
        <dsp:cNvPr id="0" name=""/>
        <dsp:cNvSpPr/>
      </dsp:nvSpPr>
      <dsp:spPr>
        <a:xfrm rot="19457599">
          <a:off x="1790321" y="2141432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2143697"/>
        <a:ext cx="31953" cy="31953"/>
      </dsp:txXfrm>
    </dsp:sp>
    <dsp:sp modelId="{ED39C460-E602-43BE-837D-0C277088A343}">
      <dsp:nvSpPr>
        <dsp:cNvPr id="0" name=""/>
        <dsp:cNvSpPr/>
      </dsp:nvSpPr>
      <dsp:spPr>
        <a:xfrm>
          <a:off x="2369321" y="1648849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H est positif</a:t>
          </a:r>
        </a:p>
      </dsp:txBody>
      <dsp:txXfrm>
        <a:off x="2388320" y="1667848"/>
        <a:ext cx="1259333" cy="610667"/>
      </dsp:txXfrm>
    </dsp:sp>
    <dsp:sp modelId="{2B19A3F2-BC60-4044-A4E5-0D2B6BF7A9E2}">
      <dsp:nvSpPr>
        <dsp:cNvPr id="0" name=""/>
        <dsp:cNvSpPr/>
      </dsp:nvSpPr>
      <dsp:spPr>
        <a:xfrm>
          <a:off x="3666653" y="1954941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1960209"/>
        <a:ext cx="25946" cy="25946"/>
      </dsp:txXfrm>
    </dsp:sp>
    <dsp:sp modelId="{B8D758F4-CF4C-486A-9AB4-232B20B895CD}">
      <dsp:nvSpPr>
        <dsp:cNvPr id="0" name=""/>
        <dsp:cNvSpPr/>
      </dsp:nvSpPr>
      <dsp:spPr>
        <a:xfrm>
          <a:off x="4185586" y="1648849"/>
          <a:ext cx="1297331" cy="648665"/>
        </a:xfrm>
        <a:prstGeom prst="roundRect">
          <a:avLst>
            <a:gd name="adj" fmla="val 10000"/>
          </a:avLst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Personne est atteinte</a:t>
          </a:r>
        </a:p>
      </dsp:txBody>
      <dsp:txXfrm>
        <a:off x="4204585" y="1667848"/>
        <a:ext cx="1259333" cy="610667"/>
      </dsp:txXfrm>
    </dsp:sp>
    <dsp:sp modelId="{2B2BB1EC-CD3E-4C60-879B-0ABA89FC76ED}">
      <dsp:nvSpPr>
        <dsp:cNvPr id="0" name=""/>
        <dsp:cNvSpPr/>
      </dsp:nvSpPr>
      <dsp:spPr>
        <a:xfrm rot="2142401">
          <a:off x="1790321" y="2514415"/>
          <a:ext cx="639067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639067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93878" y="2516680"/>
        <a:ext cx="31953" cy="31953"/>
      </dsp:txXfrm>
    </dsp:sp>
    <dsp:sp modelId="{DA070F5F-DA27-49D2-87B0-D9A428AED04A}">
      <dsp:nvSpPr>
        <dsp:cNvPr id="0" name=""/>
        <dsp:cNvSpPr/>
      </dsp:nvSpPr>
      <dsp:spPr>
        <a:xfrm>
          <a:off x="2369321" y="2394815"/>
          <a:ext cx="1297331" cy="648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H est négatif</a:t>
          </a:r>
        </a:p>
      </dsp:txBody>
      <dsp:txXfrm>
        <a:off x="2388320" y="2413814"/>
        <a:ext cx="1259333" cy="610667"/>
      </dsp:txXfrm>
    </dsp:sp>
    <dsp:sp modelId="{09E93604-D378-468A-BDF5-A1CD65F52558}">
      <dsp:nvSpPr>
        <dsp:cNvPr id="0" name=""/>
        <dsp:cNvSpPr/>
      </dsp:nvSpPr>
      <dsp:spPr>
        <a:xfrm>
          <a:off x="3666653" y="2700907"/>
          <a:ext cx="518932" cy="36482"/>
        </a:xfrm>
        <a:custGeom>
          <a:avLst/>
          <a:gdLst/>
          <a:ahLst/>
          <a:cxnLst/>
          <a:rect l="0" t="0" r="0" b="0"/>
          <a:pathLst>
            <a:path>
              <a:moveTo>
                <a:pt x="0" y="18241"/>
              </a:moveTo>
              <a:lnTo>
                <a:pt x="518932" y="18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13146" y="2706175"/>
        <a:ext cx="25946" cy="25946"/>
      </dsp:txXfrm>
    </dsp:sp>
    <dsp:sp modelId="{21A78464-7099-457E-AD4A-C9EBDD0C6AEB}">
      <dsp:nvSpPr>
        <dsp:cNvPr id="0" name=""/>
        <dsp:cNvSpPr/>
      </dsp:nvSpPr>
      <dsp:spPr>
        <a:xfrm>
          <a:off x="4185586" y="2394815"/>
          <a:ext cx="1297331" cy="648665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accent2">
              <a:shade val="50000"/>
            </a:schemeClr>
          </a:solidFill>
          <a:prstDash val="solid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Personne pas atteinte</a:t>
          </a:r>
        </a:p>
      </dsp:txBody>
      <dsp:txXfrm>
        <a:off x="4204585" y="2413814"/>
        <a:ext cx="1259333" cy="6106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70517-87B2-4464-B654-24B254EE143E}">
      <dsp:nvSpPr>
        <dsp:cNvPr id="0" name=""/>
        <dsp:cNvSpPr/>
      </dsp:nvSpPr>
      <dsp:spPr>
        <a:xfrm flipH="1">
          <a:off x="715451" y="1241131"/>
          <a:ext cx="33924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6445" y="1242125"/>
        <a:ext cx="31936" cy="716149"/>
      </dsp:txXfrm>
    </dsp:sp>
    <dsp:sp modelId="{904000A7-F78C-4314-9799-8FE822EF3F82}">
      <dsp:nvSpPr>
        <dsp:cNvPr id="0" name=""/>
        <dsp:cNvSpPr/>
      </dsp:nvSpPr>
      <dsp:spPr>
        <a:xfrm rot="18289469">
          <a:off x="533614" y="1167075"/>
          <a:ext cx="100603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1006033" y="20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11480" y="1162119"/>
        <a:ext cx="50301" cy="50301"/>
      </dsp:txXfrm>
    </dsp:sp>
    <dsp:sp modelId="{7D403388-FAA6-4F85-AFAB-217491252731}">
      <dsp:nvSpPr>
        <dsp:cNvPr id="0" name=""/>
        <dsp:cNvSpPr/>
      </dsp:nvSpPr>
      <dsp:spPr>
        <a:xfrm>
          <a:off x="1323886" y="415272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A</a:t>
          </a:r>
        </a:p>
      </dsp:txBody>
      <dsp:txXfrm>
        <a:off x="1344920" y="436306"/>
        <a:ext cx="1394207" cy="676069"/>
      </dsp:txXfrm>
    </dsp:sp>
    <dsp:sp modelId="{224B1432-36D4-42A9-8C55-068FFB982FB0}">
      <dsp:nvSpPr>
        <dsp:cNvPr id="0" name=""/>
        <dsp:cNvSpPr/>
      </dsp:nvSpPr>
      <dsp:spPr>
        <a:xfrm rot="19457599">
          <a:off x="2693661" y="547681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550189"/>
        <a:ext cx="35375" cy="35375"/>
      </dsp:txXfrm>
    </dsp:sp>
    <dsp:sp modelId="{C64E81F0-0133-4FAD-8802-DDF742948AFA}">
      <dsp:nvSpPr>
        <dsp:cNvPr id="0" name=""/>
        <dsp:cNvSpPr/>
      </dsp:nvSpPr>
      <dsp:spPr>
        <a:xfrm>
          <a:off x="3334672" y="2343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T</a:t>
          </a:r>
        </a:p>
      </dsp:txBody>
      <dsp:txXfrm>
        <a:off x="3355706" y="23377"/>
        <a:ext cx="1394207" cy="676069"/>
      </dsp:txXfrm>
    </dsp:sp>
    <dsp:sp modelId="{A1EA8E51-076A-4D6E-A332-E9BD344CD460}">
      <dsp:nvSpPr>
        <dsp:cNvPr id="0" name=""/>
        <dsp:cNvSpPr/>
      </dsp:nvSpPr>
      <dsp:spPr>
        <a:xfrm rot="2142401">
          <a:off x="2693661" y="960611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963118"/>
        <a:ext cx="35375" cy="35375"/>
      </dsp:txXfrm>
    </dsp:sp>
    <dsp:sp modelId="{6280BC76-EE25-4A36-A910-75CC1BD7566E}">
      <dsp:nvSpPr>
        <dsp:cNvPr id="0" name=""/>
        <dsp:cNvSpPr/>
      </dsp:nvSpPr>
      <dsp:spPr>
        <a:xfrm>
          <a:off x="3334672" y="828201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r>
                      <a:rPr lang="fr-FR" sz="2900" b="0" i="1" kern="1200">
                        <a:latin typeface="Cambria Math" panose="02040503050406030204" pitchFamily="18" charset="0"/>
                      </a:rPr>
                      <m:t>𝑇</m:t>
                    </m:r>
                  </m:e>
                </m:bar>
              </m:oMath>
            </m:oMathPara>
          </a14:m>
          <a:endParaRPr lang="fr-FR" sz="2900" kern="1200"/>
        </a:p>
      </dsp:txBody>
      <dsp:txXfrm>
        <a:off x="3355706" y="849235"/>
        <a:ext cx="1394207" cy="676069"/>
      </dsp:txXfrm>
    </dsp:sp>
    <dsp:sp modelId="{4325175D-6855-40D5-BA77-EB6C1DC6FB13}">
      <dsp:nvSpPr>
        <dsp:cNvPr id="0" name=""/>
        <dsp:cNvSpPr/>
      </dsp:nvSpPr>
      <dsp:spPr>
        <a:xfrm rot="3310531">
          <a:off x="533614" y="1992934"/>
          <a:ext cx="100603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1006033" y="20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11480" y="1987978"/>
        <a:ext cx="50301" cy="50301"/>
      </dsp:txXfrm>
    </dsp:sp>
    <dsp:sp modelId="{18A32FB0-7DBF-4123-BE7F-26E444F92A24}">
      <dsp:nvSpPr>
        <dsp:cNvPr id="0" name=""/>
        <dsp:cNvSpPr/>
      </dsp:nvSpPr>
      <dsp:spPr>
        <a:xfrm>
          <a:off x="1323886" y="2066989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r>
                      <a:rPr lang="fr-FR" sz="2900" b="0" i="1" kern="1200">
                        <a:latin typeface="Cambria Math" panose="02040503050406030204" pitchFamily="18" charset="0"/>
                      </a:rPr>
                      <m:t>𝐴</m:t>
                    </m:r>
                  </m:e>
                </m:bar>
              </m:oMath>
            </m:oMathPara>
          </a14:m>
          <a:endParaRPr lang="fr-FR" sz="2900" kern="1200"/>
        </a:p>
      </dsp:txBody>
      <dsp:txXfrm>
        <a:off x="1344920" y="2088023"/>
        <a:ext cx="1394207" cy="676069"/>
      </dsp:txXfrm>
    </dsp:sp>
    <dsp:sp modelId="{CA7FA144-EAA1-440B-9AF9-CC7A0C78F4CB}">
      <dsp:nvSpPr>
        <dsp:cNvPr id="0" name=""/>
        <dsp:cNvSpPr/>
      </dsp:nvSpPr>
      <dsp:spPr>
        <a:xfrm rot="19457599">
          <a:off x="2693661" y="2199398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2201906"/>
        <a:ext cx="35375" cy="35375"/>
      </dsp:txXfrm>
    </dsp:sp>
    <dsp:sp modelId="{543CE7BF-2E34-4248-86ED-EF34861B67CF}">
      <dsp:nvSpPr>
        <dsp:cNvPr id="0" name=""/>
        <dsp:cNvSpPr/>
      </dsp:nvSpPr>
      <dsp:spPr>
        <a:xfrm>
          <a:off x="3334672" y="1654060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T</a:t>
          </a:r>
        </a:p>
      </dsp:txBody>
      <dsp:txXfrm>
        <a:off x="3355706" y="1675094"/>
        <a:ext cx="1394207" cy="676069"/>
      </dsp:txXfrm>
    </dsp:sp>
    <dsp:sp modelId="{C988C71C-C327-4B8D-9B62-4BEF1F86C2A1}">
      <dsp:nvSpPr>
        <dsp:cNvPr id="0" name=""/>
        <dsp:cNvSpPr/>
      </dsp:nvSpPr>
      <dsp:spPr>
        <a:xfrm rot="2142401">
          <a:off x="2693661" y="2612328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2614835"/>
        <a:ext cx="35375" cy="35375"/>
      </dsp:txXfrm>
    </dsp:sp>
    <dsp:sp modelId="{942233BB-0E08-444D-ABEC-4070A96CD9CF}">
      <dsp:nvSpPr>
        <dsp:cNvPr id="0" name=""/>
        <dsp:cNvSpPr/>
      </dsp:nvSpPr>
      <dsp:spPr>
        <a:xfrm>
          <a:off x="3334672" y="2479918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r>
                      <a:rPr lang="fr-FR" sz="2900" b="0" i="1" kern="1200">
                        <a:latin typeface="Cambria Math" panose="02040503050406030204" pitchFamily="18" charset="0"/>
                      </a:rPr>
                      <m:t>𝑇</m:t>
                    </m:r>
                  </m:e>
                </m:bar>
              </m:oMath>
            </m:oMathPara>
          </a14:m>
          <a:endParaRPr lang="fr-FR" sz="2900" kern="1200"/>
        </a:p>
      </dsp:txBody>
      <dsp:txXfrm>
        <a:off x="3355706" y="2500952"/>
        <a:ext cx="1394207" cy="676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17C492FE2B4325AF6984803969B0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3B8929-4124-4570-ABD1-1B97E364EFA0}"/>
      </w:docPartPr>
      <w:docPartBody>
        <w:p w:rsidR="00000000" w:rsidRDefault="005D54F0">
          <w:pPr>
            <w:pStyle w:val="F417C492FE2B4325AF6984803969B084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212129A561584B3F843B40ED3FAC7A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AFB933-65D3-4F55-BEE6-805BCCF8C671}"/>
      </w:docPartPr>
      <w:docPartBody>
        <w:p w:rsidR="00000000" w:rsidRDefault="005D54F0">
          <w:pPr>
            <w:pStyle w:val="212129A561584B3F843B40ED3FAC7A96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F0"/>
    <w:rsid w:val="005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417C492FE2B4325AF6984803969B084">
    <w:name w:val="F417C492FE2B4325AF6984803969B084"/>
  </w:style>
  <w:style w:type="paragraph" w:customStyle="1" w:styleId="212129A561584B3F843B40ED3FAC7A96">
    <w:name w:val="212129A561584B3F843B40ED3FAC7A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1477</TotalTime>
  <Pages>6</Pages>
  <Words>455</Words>
  <Characters>2310</Characters>
  <Application>Microsoft Office Word</Application>
  <DocSecurity>0</DocSecurity>
  <Lines>33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13</cp:revision>
  <dcterms:created xsi:type="dcterms:W3CDTF">2020-06-06T15:02:00Z</dcterms:created>
  <dcterms:modified xsi:type="dcterms:W3CDTF">2020-06-07T17:43:00Z</dcterms:modified>
</cp:coreProperties>
</file>